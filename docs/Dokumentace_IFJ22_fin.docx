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CAA1" w14:textId="2D64A365" w:rsidR="00916B09" w:rsidRPr="00844870" w:rsidRDefault="00E80C50" w:rsidP="00916B09">
      <w:pPr>
        <w:ind w:firstLine="0"/>
        <w:jc w:val="center"/>
        <w:rPr>
          <w:rFonts w:asciiTheme="minorHAnsi" w:hAnsiTheme="minorHAnsi" w:cstheme="minorHAnsi"/>
          <w:b/>
          <w:sz w:val="32"/>
        </w:rPr>
      </w:pPr>
      <w:r w:rsidRPr="00844870">
        <w:rPr>
          <w:rFonts w:asciiTheme="minorHAnsi" w:hAnsiTheme="minorHAnsi" w:cstheme="minorHAnsi"/>
          <w:b/>
          <w:sz w:val="32"/>
        </w:rPr>
        <w:t>V</w:t>
      </w:r>
      <w:r w:rsidR="00916B09" w:rsidRPr="00844870">
        <w:rPr>
          <w:rFonts w:asciiTheme="minorHAnsi" w:hAnsiTheme="minorHAnsi" w:cstheme="minorHAnsi"/>
          <w:b/>
          <w:sz w:val="32"/>
        </w:rPr>
        <w:t>ysoké učení technické v Brně</w:t>
      </w:r>
    </w:p>
    <w:p w14:paraId="24FB879F" w14:textId="1DC9252F" w:rsidR="00241CCE" w:rsidRPr="00844870" w:rsidRDefault="00916B09" w:rsidP="00916B09">
      <w:pPr>
        <w:ind w:firstLine="0"/>
        <w:jc w:val="center"/>
        <w:rPr>
          <w:rFonts w:asciiTheme="minorHAnsi" w:hAnsiTheme="minorHAnsi" w:cstheme="minorHAnsi"/>
          <w:b/>
          <w:sz w:val="32"/>
        </w:rPr>
      </w:pPr>
      <w:r w:rsidRPr="00844870">
        <w:rPr>
          <w:rFonts w:asciiTheme="minorHAnsi" w:hAnsiTheme="minorHAnsi" w:cstheme="minorHAnsi"/>
          <w:b/>
          <w:sz w:val="32"/>
        </w:rPr>
        <w:t>Fakulta informačních technologií</w:t>
      </w:r>
      <w:r w:rsidR="00E80C50" w:rsidRPr="00844870">
        <w:rPr>
          <w:rFonts w:asciiTheme="minorHAnsi" w:hAnsiTheme="minorHAnsi" w:cstheme="minorHAnsi"/>
        </w:rPr>
        <w:br/>
      </w:r>
    </w:p>
    <w:p w14:paraId="608EA5A4" w14:textId="77777777" w:rsidR="00241CCE" w:rsidRPr="00844870" w:rsidRDefault="00241CCE" w:rsidP="00916B09">
      <w:pPr>
        <w:ind w:firstLine="0"/>
        <w:jc w:val="center"/>
        <w:rPr>
          <w:rFonts w:asciiTheme="minorHAnsi" w:hAnsiTheme="minorHAnsi" w:cstheme="minorHAnsi"/>
        </w:rPr>
      </w:pPr>
    </w:p>
    <w:p w14:paraId="5B757E56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457C8973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55B1E34F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246A2212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16A9D440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C404836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191EF27F" w14:textId="5A06617E" w:rsidR="00241CCE" w:rsidRPr="00844870" w:rsidRDefault="00916B09" w:rsidP="00241CCE">
      <w:pPr>
        <w:ind w:firstLine="0"/>
        <w:jc w:val="center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Dokumentace projektu do předmětů IFJ a IAL</w:t>
      </w:r>
    </w:p>
    <w:p w14:paraId="4D4ED397" w14:textId="3D528D21" w:rsidR="00E80C50" w:rsidRPr="00844870" w:rsidRDefault="00916B09" w:rsidP="00916B09">
      <w:pPr>
        <w:spacing w:line="276" w:lineRule="auto"/>
        <w:ind w:firstLine="0"/>
        <w:jc w:val="center"/>
        <w:rPr>
          <w:rFonts w:asciiTheme="minorHAnsi" w:hAnsiTheme="minorHAnsi" w:cstheme="minorHAnsi"/>
          <w:b/>
        </w:rPr>
      </w:pPr>
      <w:r w:rsidRPr="00844870">
        <w:rPr>
          <w:rFonts w:asciiTheme="minorHAnsi" w:hAnsiTheme="minorHAnsi" w:cstheme="minorHAnsi"/>
          <w:b/>
          <w:sz w:val="40"/>
        </w:rPr>
        <w:t>Implementace překladače jazyka IFJ22</w:t>
      </w:r>
    </w:p>
    <w:p w14:paraId="22FCF565" w14:textId="32750312" w:rsidR="00916B09" w:rsidRPr="00844870" w:rsidRDefault="00AA465A" w:rsidP="00916B09">
      <w:pPr>
        <w:spacing w:line="276" w:lineRule="auto"/>
        <w:ind w:firstLine="0"/>
        <w:jc w:val="center"/>
        <w:rPr>
          <w:rFonts w:asciiTheme="minorHAnsi" w:hAnsiTheme="minorHAnsi" w:cstheme="minorHAnsi"/>
          <w:bCs/>
        </w:rPr>
      </w:pPr>
      <w:r w:rsidRPr="00844870">
        <w:rPr>
          <w:rFonts w:asciiTheme="minorHAnsi" w:hAnsiTheme="minorHAnsi" w:cstheme="minorHAnsi"/>
          <w:bCs/>
        </w:rPr>
        <w:t>Tým xzavad20 – varianta TRP</w:t>
      </w:r>
    </w:p>
    <w:p w14:paraId="64183972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1060B258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68A68AF8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582E445A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2011EFE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00EB824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4FBAE398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4FBA16A1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3102F448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5962472B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2A5134BC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860CA4C" w14:textId="77777777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043D695B" w14:textId="16CD69DE" w:rsidR="00241CCE" w:rsidRPr="00844870" w:rsidRDefault="00241CCE" w:rsidP="00241CCE">
      <w:pPr>
        <w:ind w:firstLine="0"/>
        <w:jc w:val="center"/>
        <w:rPr>
          <w:rFonts w:asciiTheme="minorHAnsi" w:hAnsiTheme="minorHAnsi" w:cstheme="minorHAnsi"/>
        </w:rPr>
      </w:pPr>
    </w:p>
    <w:p w14:paraId="616336F9" w14:textId="3640D9AE" w:rsidR="00916B09" w:rsidRPr="00844870" w:rsidRDefault="00916B09" w:rsidP="00241CCE">
      <w:pPr>
        <w:ind w:firstLine="0"/>
        <w:jc w:val="center"/>
        <w:rPr>
          <w:rFonts w:asciiTheme="minorHAnsi" w:hAnsiTheme="minorHAnsi" w:cstheme="minorHAnsi"/>
        </w:rPr>
      </w:pPr>
    </w:p>
    <w:p w14:paraId="70EBBF46" w14:textId="77777777" w:rsidR="00916B09" w:rsidRPr="00844870" w:rsidRDefault="00916B09" w:rsidP="00241CCE">
      <w:pPr>
        <w:ind w:firstLine="0"/>
        <w:jc w:val="center"/>
        <w:rPr>
          <w:rFonts w:asciiTheme="minorHAnsi" w:hAnsiTheme="minorHAnsi" w:cstheme="minorHAnsi"/>
        </w:rPr>
      </w:pPr>
    </w:p>
    <w:p w14:paraId="31F34A24" w14:textId="34BFD4A0" w:rsidR="00AA465A" w:rsidRPr="00844870" w:rsidRDefault="00916B09" w:rsidP="00916B09">
      <w:pPr>
        <w:ind w:firstLine="0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Adam Světlík</w:t>
      </w:r>
      <w:r w:rsidR="00AA465A" w:rsidRPr="00844870">
        <w:rPr>
          <w:rFonts w:asciiTheme="minorHAnsi" w:hAnsiTheme="minorHAnsi" w:cstheme="minorHAnsi"/>
        </w:rPr>
        <w:t>:</w:t>
      </w:r>
      <w:r w:rsidRPr="00844870">
        <w:rPr>
          <w:rFonts w:asciiTheme="minorHAnsi" w:hAnsiTheme="minorHAnsi" w:cstheme="minorHAnsi"/>
        </w:rPr>
        <w:t xml:space="preserve"> xsvetl0</w:t>
      </w:r>
      <w:r w:rsidR="00AA465A" w:rsidRPr="00844870">
        <w:rPr>
          <w:rFonts w:asciiTheme="minorHAnsi" w:hAnsiTheme="minorHAnsi" w:cstheme="minorHAnsi"/>
        </w:rPr>
        <w:t>7 – 25%</w:t>
      </w:r>
    </w:p>
    <w:p w14:paraId="08BE7BD5" w14:textId="3E4CCBD3" w:rsidR="00AA465A" w:rsidRPr="00844870" w:rsidRDefault="00AA465A" w:rsidP="00916B09">
      <w:pPr>
        <w:ind w:firstLine="0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Marek Procházka: xproch0o – 25%</w:t>
      </w:r>
    </w:p>
    <w:p w14:paraId="25DE78A4" w14:textId="2334455B" w:rsidR="00AA465A" w:rsidRPr="00844870" w:rsidRDefault="00AA465A" w:rsidP="00916B09">
      <w:pPr>
        <w:ind w:firstLine="0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Lukáš Zavadil (vedoucí): xzavad20 – 25%</w:t>
      </w:r>
    </w:p>
    <w:p w14:paraId="06B19969" w14:textId="169702D2" w:rsidR="00233D63" w:rsidRPr="00844870" w:rsidRDefault="00AA465A" w:rsidP="00233D63">
      <w:pPr>
        <w:tabs>
          <w:tab w:val="right" w:pos="9639"/>
        </w:tabs>
        <w:ind w:firstLine="0"/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David Sklenář: xsklen14 – </w:t>
      </w:r>
      <w:proofErr w:type="gramStart"/>
      <w:r w:rsidR="00AD47EE" w:rsidRPr="00844870">
        <w:rPr>
          <w:rFonts w:asciiTheme="minorHAnsi" w:hAnsiTheme="minorHAnsi" w:cstheme="minorHAnsi"/>
        </w:rPr>
        <w:t>25</w:t>
      </w:r>
      <w:r w:rsidRPr="00844870">
        <w:rPr>
          <w:rFonts w:asciiTheme="minorHAnsi" w:hAnsiTheme="minorHAnsi" w:cstheme="minorHAnsi"/>
        </w:rPr>
        <w:t>%</w:t>
      </w:r>
      <w:proofErr w:type="gramEnd"/>
      <w:r w:rsidR="00233D63" w:rsidRPr="00844870">
        <w:rPr>
          <w:rFonts w:asciiTheme="minorHAnsi" w:hAnsiTheme="minorHAnsi" w:cstheme="minorHAnsi"/>
        </w:rPr>
        <w:tab/>
        <w:t>2022</w:t>
      </w:r>
    </w:p>
    <w:p w14:paraId="3687B8BD" w14:textId="4A246BA4" w:rsidR="00233D63" w:rsidRPr="00844870" w:rsidRDefault="00233D63" w:rsidP="00233D63">
      <w:pPr>
        <w:ind w:firstLine="0"/>
        <w:rPr>
          <w:rFonts w:asciiTheme="minorHAnsi" w:hAnsiTheme="minorHAnsi" w:cstheme="minorHAnsi"/>
        </w:rPr>
      </w:pPr>
      <w:bookmarkStart w:id="0" w:name="_Toc450838574"/>
      <w:r w:rsidRPr="00844870">
        <w:rPr>
          <w:rFonts w:asciiTheme="minorHAnsi" w:hAnsiTheme="minorHAnsi" w:cstheme="minorHAnsi"/>
        </w:rPr>
        <w:tab/>
      </w:r>
    </w:p>
    <w:p w14:paraId="3912B17C" w14:textId="77777777" w:rsidR="00E80C50" w:rsidRPr="00F233E7" w:rsidRDefault="00E80C50" w:rsidP="00D53CC0">
      <w:pPr>
        <w:pStyle w:val="Nadpis1"/>
        <w:numPr>
          <w:ilvl w:val="0"/>
          <w:numId w:val="0"/>
        </w:numPr>
        <w:rPr>
          <w:rFonts w:asciiTheme="minorHAnsi" w:hAnsiTheme="minorHAnsi" w:cstheme="minorHAnsi"/>
          <w:sz w:val="44"/>
          <w:szCs w:val="44"/>
        </w:rPr>
      </w:pPr>
      <w:bookmarkStart w:id="1" w:name="_Toc121273817"/>
      <w:r w:rsidRPr="00F233E7">
        <w:rPr>
          <w:rFonts w:asciiTheme="minorHAnsi" w:hAnsiTheme="minorHAnsi" w:cstheme="minorHAnsi"/>
          <w:sz w:val="44"/>
          <w:szCs w:val="44"/>
        </w:rPr>
        <w:lastRenderedPageBreak/>
        <w:t>Obsah</w:t>
      </w:r>
      <w:bookmarkEnd w:id="0"/>
      <w:bookmarkEnd w:id="1"/>
    </w:p>
    <w:p w14:paraId="1D2FB931" w14:textId="77777777" w:rsidR="00E80C50" w:rsidRPr="00844870" w:rsidRDefault="00E80C50" w:rsidP="008333EC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Obsah se vkládá až po napsání celé </w:t>
      </w:r>
      <w:proofErr w:type="gramStart"/>
      <w:r w:rsidRPr="00844870">
        <w:rPr>
          <w:rFonts w:asciiTheme="minorHAnsi" w:hAnsiTheme="minorHAnsi" w:cstheme="minorHAnsi"/>
        </w:rPr>
        <w:t>práce</w:t>
      </w:r>
      <w:r w:rsidR="00241CCE" w:rsidRPr="00844870">
        <w:rPr>
          <w:rFonts w:asciiTheme="minorHAnsi" w:hAnsiTheme="minorHAnsi" w:cstheme="minorHAnsi"/>
        </w:rPr>
        <w:t xml:space="preserve"> </w:t>
      </w:r>
      <w:r w:rsidRPr="00844870">
        <w:rPr>
          <w:rFonts w:asciiTheme="minorHAnsi" w:hAnsiTheme="minorHAnsi" w:cstheme="minorHAnsi"/>
        </w:rPr>
        <w:t xml:space="preserve"> pomocí</w:t>
      </w:r>
      <w:proofErr w:type="gramEnd"/>
      <w:r w:rsidRPr="00844870">
        <w:rPr>
          <w:rFonts w:asciiTheme="minorHAnsi" w:hAnsiTheme="minorHAnsi" w:cstheme="minorHAnsi"/>
        </w:rPr>
        <w:t xml:space="preserve"> menu Odkaz</w:t>
      </w:r>
      <w:r w:rsidR="00235EF7" w:rsidRPr="00844870">
        <w:rPr>
          <w:rFonts w:asciiTheme="minorHAnsi" w:hAnsiTheme="minorHAnsi" w:cstheme="minorHAnsi"/>
        </w:rPr>
        <w:t>y</w:t>
      </w:r>
      <w:r w:rsidRPr="00844870">
        <w:rPr>
          <w:rFonts w:asciiTheme="minorHAnsi" w:hAnsiTheme="minorHAnsi" w:cstheme="minorHAnsi"/>
        </w:rPr>
        <w:t xml:space="preserve"> / </w:t>
      </w:r>
      <w:r w:rsidR="00235EF7" w:rsidRPr="00844870">
        <w:rPr>
          <w:rFonts w:asciiTheme="minorHAnsi" w:hAnsiTheme="minorHAnsi" w:cstheme="minorHAnsi"/>
        </w:rPr>
        <w:t>Obsah</w:t>
      </w:r>
      <w:r w:rsidRPr="00844870">
        <w:rPr>
          <w:rFonts w:asciiTheme="minorHAnsi" w:hAnsiTheme="minorHAnsi" w:cstheme="minorHAnsi"/>
        </w:rPr>
        <w:t xml:space="preserve">. Při jakékoliv změně nadpisů v práci je třeba obsah aktualizovat – pravé tlačítko / </w:t>
      </w:r>
      <w:r w:rsidR="00235EF7" w:rsidRPr="00844870">
        <w:rPr>
          <w:rFonts w:asciiTheme="minorHAnsi" w:hAnsiTheme="minorHAnsi" w:cstheme="minorHAnsi"/>
        </w:rPr>
        <w:t>A</w:t>
      </w:r>
      <w:r w:rsidRPr="00844870">
        <w:rPr>
          <w:rFonts w:asciiTheme="minorHAnsi" w:hAnsiTheme="minorHAnsi" w:cstheme="minorHAnsi"/>
        </w:rPr>
        <w:t>ktualizovat pole / celá tabulka.</w:t>
      </w:r>
    </w:p>
    <w:p w14:paraId="19DD9F7A" w14:textId="4C816BE2" w:rsidR="00775FB6" w:rsidRPr="00844870" w:rsidRDefault="00DE0920">
      <w:pPr>
        <w:pStyle w:val="Obsah1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r w:rsidRPr="00844870">
        <w:rPr>
          <w:rFonts w:asciiTheme="minorHAnsi" w:hAnsiTheme="minorHAnsi" w:cstheme="minorHAnsi"/>
        </w:rPr>
        <w:fldChar w:fldCharType="begin"/>
      </w:r>
      <w:r w:rsidR="00235EF7" w:rsidRPr="00844870">
        <w:rPr>
          <w:rFonts w:asciiTheme="minorHAnsi" w:hAnsiTheme="minorHAnsi" w:cstheme="minorHAnsi"/>
        </w:rPr>
        <w:instrText xml:space="preserve"> TOC \o "1-3" \h \z \u </w:instrText>
      </w:r>
      <w:r w:rsidRPr="00844870">
        <w:rPr>
          <w:rFonts w:asciiTheme="minorHAnsi" w:hAnsiTheme="minorHAnsi" w:cstheme="minorHAnsi"/>
        </w:rPr>
        <w:fldChar w:fldCharType="separate"/>
      </w:r>
      <w:hyperlink w:anchor="_Toc121273817" w:history="1">
        <w:r w:rsidR="00775FB6" w:rsidRPr="00844870">
          <w:rPr>
            <w:rStyle w:val="Hypertextovodkaz"/>
            <w:rFonts w:asciiTheme="minorHAnsi" w:hAnsiTheme="minorHAnsi" w:cstheme="minorHAnsi"/>
            <w:noProof/>
          </w:rPr>
          <w:t>Obsah</w:t>
        </w:r>
        <w:r w:rsidR="00775FB6" w:rsidRPr="00844870">
          <w:rPr>
            <w:rFonts w:asciiTheme="minorHAnsi" w:hAnsiTheme="minorHAnsi" w:cstheme="minorHAnsi"/>
            <w:noProof/>
            <w:webHidden/>
          </w:rPr>
          <w:tab/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="00775FB6" w:rsidRPr="00844870">
          <w:rPr>
            <w:rFonts w:asciiTheme="minorHAnsi" w:hAnsiTheme="minorHAnsi" w:cstheme="minorHAnsi"/>
            <w:noProof/>
            <w:webHidden/>
          </w:rPr>
          <w:instrText xml:space="preserve"> PAGEREF _Toc121273817 \h </w:instrText>
        </w:r>
        <w:r w:rsidR="00775FB6" w:rsidRPr="00844870">
          <w:rPr>
            <w:rFonts w:asciiTheme="minorHAnsi" w:hAnsiTheme="minorHAnsi" w:cstheme="minorHAnsi"/>
            <w:noProof/>
            <w:webHidden/>
          </w:rPr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="00775FB6" w:rsidRPr="00844870">
          <w:rPr>
            <w:rFonts w:asciiTheme="minorHAnsi" w:hAnsiTheme="minorHAnsi" w:cstheme="minorHAnsi"/>
            <w:noProof/>
            <w:webHidden/>
          </w:rPr>
          <w:t>2</w:t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3BC191" w14:textId="3AEC0E4A" w:rsidR="00775FB6" w:rsidRPr="00844870" w:rsidRDefault="00115C6D">
      <w:pPr>
        <w:pStyle w:val="Obsah1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121273818" w:history="1">
        <w:r w:rsidR="00775FB6" w:rsidRPr="00844870">
          <w:rPr>
            <w:rStyle w:val="Hypertextovodkaz"/>
            <w:rFonts w:asciiTheme="minorHAnsi" w:hAnsiTheme="minorHAnsi" w:cstheme="minorHAnsi"/>
            <w:noProof/>
          </w:rPr>
          <w:t>Rozdělení práce v týmu</w:t>
        </w:r>
        <w:r w:rsidR="00775FB6" w:rsidRPr="00844870">
          <w:rPr>
            <w:rFonts w:asciiTheme="minorHAnsi" w:hAnsiTheme="minorHAnsi" w:cstheme="minorHAnsi"/>
            <w:noProof/>
            <w:webHidden/>
          </w:rPr>
          <w:tab/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="00775FB6" w:rsidRPr="00844870">
          <w:rPr>
            <w:rFonts w:asciiTheme="minorHAnsi" w:hAnsiTheme="minorHAnsi" w:cstheme="minorHAnsi"/>
            <w:noProof/>
            <w:webHidden/>
          </w:rPr>
          <w:instrText xml:space="preserve"> PAGEREF _Toc121273818 \h </w:instrText>
        </w:r>
        <w:r w:rsidR="00775FB6" w:rsidRPr="00844870">
          <w:rPr>
            <w:rFonts w:asciiTheme="minorHAnsi" w:hAnsiTheme="minorHAnsi" w:cstheme="minorHAnsi"/>
            <w:noProof/>
            <w:webHidden/>
          </w:rPr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="00775FB6" w:rsidRPr="00844870">
          <w:rPr>
            <w:rFonts w:asciiTheme="minorHAnsi" w:hAnsiTheme="minorHAnsi" w:cstheme="minorHAnsi"/>
            <w:noProof/>
            <w:webHidden/>
          </w:rPr>
          <w:t>3</w:t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D7DC500" w14:textId="3DC79981" w:rsidR="00775FB6" w:rsidRPr="00844870" w:rsidRDefault="00115C6D">
      <w:pPr>
        <w:pStyle w:val="Obsah1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121273819" w:history="1">
        <w:r w:rsidR="00775FB6" w:rsidRPr="00844870">
          <w:rPr>
            <w:rStyle w:val="Hypertextovodkaz"/>
            <w:rFonts w:asciiTheme="minorHAnsi" w:hAnsiTheme="minorHAnsi" w:cstheme="minorHAnsi"/>
            <w:noProof/>
          </w:rPr>
          <w:t>Implementace</w:t>
        </w:r>
        <w:r w:rsidR="00775FB6" w:rsidRPr="00844870">
          <w:rPr>
            <w:rFonts w:asciiTheme="minorHAnsi" w:hAnsiTheme="minorHAnsi" w:cstheme="minorHAnsi"/>
            <w:noProof/>
            <w:webHidden/>
          </w:rPr>
          <w:tab/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="00775FB6" w:rsidRPr="00844870">
          <w:rPr>
            <w:rFonts w:asciiTheme="minorHAnsi" w:hAnsiTheme="minorHAnsi" w:cstheme="minorHAnsi"/>
            <w:noProof/>
            <w:webHidden/>
          </w:rPr>
          <w:instrText xml:space="preserve"> PAGEREF _Toc121273819 \h </w:instrText>
        </w:r>
        <w:r w:rsidR="00775FB6" w:rsidRPr="00844870">
          <w:rPr>
            <w:rFonts w:asciiTheme="minorHAnsi" w:hAnsiTheme="minorHAnsi" w:cstheme="minorHAnsi"/>
            <w:noProof/>
            <w:webHidden/>
          </w:rPr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="00775FB6" w:rsidRPr="00844870">
          <w:rPr>
            <w:rFonts w:asciiTheme="minorHAnsi" w:hAnsiTheme="minorHAnsi" w:cstheme="minorHAnsi"/>
            <w:noProof/>
            <w:webHidden/>
          </w:rPr>
          <w:t>4</w:t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CFB44FF" w14:textId="75C4947F" w:rsidR="00775FB6" w:rsidRPr="00844870" w:rsidRDefault="00115C6D">
      <w:pPr>
        <w:pStyle w:val="Obsah2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121273820" w:history="1">
        <w:r w:rsidR="00775FB6" w:rsidRPr="00844870">
          <w:rPr>
            <w:rStyle w:val="Hypertextovodkaz"/>
            <w:rFonts w:asciiTheme="minorHAnsi" w:hAnsiTheme="minorHAnsi" w:cstheme="minorHAnsi"/>
            <w:noProof/>
          </w:rPr>
          <w:t>Lexikální analýza</w:t>
        </w:r>
        <w:r w:rsidR="00775FB6" w:rsidRPr="00844870">
          <w:rPr>
            <w:rFonts w:asciiTheme="minorHAnsi" w:hAnsiTheme="minorHAnsi" w:cstheme="minorHAnsi"/>
            <w:noProof/>
            <w:webHidden/>
          </w:rPr>
          <w:tab/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="00775FB6" w:rsidRPr="00844870">
          <w:rPr>
            <w:rFonts w:asciiTheme="minorHAnsi" w:hAnsiTheme="minorHAnsi" w:cstheme="minorHAnsi"/>
            <w:noProof/>
            <w:webHidden/>
          </w:rPr>
          <w:instrText xml:space="preserve"> PAGEREF _Toc121273820 \h </w:instrText>
        </w:r>
        <w:r w:rsidR="00775FB6" w:rsidRPr="00844870">
          <w:rPr>
            <w:rFonts w:asciiTheme="minorHAnsi" w:hAnsiTheme="minorHAnsi" w:cstheme="minorHAnsi"/>
            <w:noProof/>
            <w:webHidden/>
          </w:rPr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="00775FB6" w:rsidRPr="00844870">
          <w:rPr>
            <w:rFonts w:asciiTheme="minorHAnsi" w:hAnsiTheme="minorHAnsi" w:cstheme="minorHAnsi"/>
            <w:noProof/>
            <w:webHidden/>
          </w:rPr>
          <w:t>4</w:t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92ED16" w14:textId="4021B6AC" w:rsidR="00775FB6" w:rsidRPr="00844870" w:rsidRDefault="00115C6D">
      <w:pPr>
        <w:pStyle w:val="Obsah1"/>
        <w:tabs>
          <w:tab w:val="right" w:leader="dot" w:pos="9629"/>
        </w:tabs>
        <w:rPr>
          <w:rFonts w:asciiTheme="minorHAnsi" w:eastAsiaTheme="minorEastAsia" w:hAnsiTheme="minorHAnsi" w:cstheme="minorHAnsi"/>
          <w:noProof/>
          <w:sz w:val="22"/>
          <w:szCs w:val="22"/>
        </w:rPr>
      </w:pPr>
      <w:hyperlink w:anchor="_Toc121273821" w:history="1">
        <w:r w:rsidR="00775FB6" w:rsidRPr="00844870">
          <w:rPr>
            <w:rStyle w:val="Hypertextovodkaz"/>
            <w:rFonts w:asciiTheme="minorHAnsi" w:eastAsia="LMRoman12-Regular-Identity-H" w:hAnsiTheme="minorHAnsi" w:cstheme="minorHAnsi"/>
            <w:noProof/>
          </w:rPr>
          <w:t>Seznam obrázků</w:t>
        </w:r>
        <w:r w:rsidR="00775FB6" w:rsidRPr="00844870">
          <w:rPr>
            <w:rFonts w:asciiTheme="minorHAnsi" w:hAnsiTheme="minorHAnsi" w:cstheme="minorHAnsi"/>
            <w:noProof/>
            <w:webHidden/>
          </w:rPr>
          <w:tab/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begin"/>
        </w:r>
        <w:r w:rsidR="00775FB6" w:rsidRPr="00844870">
          <w:rPr>
            <w:rFonts w:asciiTheme="minorHAnsi" w:hAnsiTheme="minorHAnsi" w:cstheme="minorHAnsi"/>
            <w:noProof/>
            <w:webHidden/>
          </w:rPr>
          <w:instrText xml:space="preserve"> PAGEREF _Toc121273821 \h </w:instrText>
        </w:r>
        <w:r w:rsidR="00775FB6" w:rsidRPr="00844870">
          <w:rPr>
            <w:rFonts w:asciiTheme="minorHAnsi" w:hAnsiTheme="minorHAnsi" w:cstheme="minorHAnsi"/>
            <w:noProof/>
            <w:webHidden/>
          </w:rPr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separate"/>
        </w:r>
        <w:r w:rsidR="00775FB6" w:rsidRPr="00844870">
          <w:rPr>
            <w:rFonts w:asciiTheme="minorHAnsi" w:hAnsiTheme="minorHAnsi" w:cstheme="minorHAnsi"/>
            <w:noProof/>
            <w:webHidden/>
          </w:rPr>
          <w:t>5</w:t>
        </w:r>
        <w:r w:rsidR="00775FB6" w:rsidRPr="0084487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1645E75" w14:textId="759E47F8" w:rsidR="00F5304E" w:rsidRPr="00844870" w:rsidRDefault="00DE0920" w:rsidP="00233D63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fldChar w:fldCharType="end"/>
      </w:r>
    </w:p>
    <w:p w14:paraId="3288AD22" w14:textId="1195B9CC" w:rsidR="00427BCF" w:rsidRPr="005A4D97" w:rsidRDefault="0087502E" w:rsidP="00D53CC0">
      <w:pPr>
        <w:pStyle w:val="Nadpis1"/>
        <w:numPr>
          <w:ilvl w:val="0"/>
          <w:numId w:val="0"/>
        </w:numPr>
        <w:rPr>
          <w:rFonts w:asciiTheme="minorHAnsi" w:hAnsiTheme="minorHAnsi" w:cstheme="minorHAnsi"/>
          <w:sz w:val="44"/>
          <w:szCs w:val="44"/>
        </w:rPr>
      </w:pPr>
      <w:bookmarkStart w:id="2" w:name="_Toc121273818"/>
      <w:r w:rsidRPr="005A4D97">
        <w:rPr>
          <w:rFonts w:asciiTheme="minorHAnsi" w:hAnsiTheme="minorHAnsi" w:cstheme="minorHAnsi"/>
          <w:sz w:val="44"/>
          <w:szCs w:val="44"/>
        </w:rPr>
        <w:lastRenderedPageBreak/>
        <w:t>Rozdělení práce v týmu</w:t>
      </w:r>
      <w:bookmarkEnd w:id="2"/>
    </w:p>
    <w:p w14:paraId="5002F2D2" w14:textId="29FFCBD9" w:rsidR="0087502E" w:rsidRPr="00844870" w:rsidRDefault="00455AB1" w:rsidP="0087502E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Rozdělení částí projektu:</w:t>
      </w:r>
    </w:p>
    <w:p w14:paraId="553C0DDC" w14:textId="4AB964FF" w:rsidR="00455AB1" w:rsidRPr="00844870" w:rsidRDefault="00455AB1" w:rsidP="00455AB1">
      <w:pPr>
        <w:pStyle w:val="Odstavecseseznamem"/>
        <w:numPr>
          <w:ilvl w:val="0"/>
          <w:numId w:val="92"/>
        </w:num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Adam Světlík – </w:t>
      </w:r>
      <w:r w:rsidR="00AD47EE" w:rsidRPr="00844870">
        <w:rPr>
          <w:rFonts w:asciiTheme="minorHAnsi" w:hAnsiTheme="minorHAnsi" w:cstheme="minorHAnsi"/>
        </w:rPr>
        <w:t>n</w:t>
      </w:r>
      <w:r w:rsidR="00AE22A8" w:rsidRPr="00844870">
        <w:rPr>
          <w:rFonts w:asciiTheme="minorHAnsi" w:hAnsiTheme="minorHAnsi" w:cstheme="minorHAnsi"/>
        </w:rPr>
        <w:t xml:space="preserve">ávrh a implementace tabulky symbolů, </w:t>
      </w:r>
      <w:r w:rsidR="00315508" w:rsidRPr="00844870">
        <w:rPr>
          <w:rFonts w:asciiTheme="minorHAnsi" w:hAnsiTheme="minorHAnsi" w:cstheme="minorHAnsi"/>
        </w:rPr>
        <w:t>návrh a implementace generace kód</w:t>
      </w:r>
      <w:r w:rsidR="00AD47EE" w:rsidRPr="00844870">
        <w:rPr>
          <w:rFonts w:asciiTheme="minorHAnsi" w:hAnsiTheme="minorHAnsi" w:cstheme="minorHAnsi"/>
        </w:rPr>
        <w:t>u</w:t>
      </w:r>
    </w:p>
    <w:p w14:paraId="38B4F277" w14:textId="5C9E5F7F" w:rsidR="00455AB1" w:rsidRPr="00844870" w:rsidRDefault="00455AB1" w:rsidP="00455AB1">
      <w:pPr>
        <w:pStyle w:val="Odstavecseseznamem"/>
        <w:numPr>
          <w:ilvl w:val="0"/>
          <w:numId w:val="92"/>
        </w:num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Marek Procházka – správa</w:t>
      </w:r>
      <w:r w:rsidR="00315508" w:rsidRPr="00844870">
        <w:rPr>
          <w:rFonts w:asciiTheme="minorHAnsi" w:hAnsiTheme="minorHAnsi" w:cstheme="minorHAnsi"/>
        </w:rPr>
        <w:t xml:space="preserve"> společného</w:t>
      </w:r>
      <w:r w:rsidRPr="00844870">
        <w:rPr>
          <w:rFonts w:asciiTheme="minorHAnsi" w:hAnsiTheme="minorHAnsi" w:cstheme="minorHAnsi"/>
        </w:rPr>
        <w:t xml:space="preserve"> </w:t>
      </w:r>
      <w:proofErr w:type="spellStart"/>
      <w:r w:rsidRPr="00844870">
        <w:rPr>
          <w:rFonts w:asciiTheme="minorHAnsi" w:hAnsiTheme="minorHAnsi" w:cstheme="minorHAnsi"/>
        </w:rPr>
        <w:t>repozitáře</w:t>
      </w:r>
      <w:proofErr w:type="spellEnd"/>
      <w:r w:rsidRPr="00844870">
        <w:rPr>
          <w:rFonts w:asciiTheme="minorHAnsi" w:hAnsiTheme="minorHAnsi" w:cstheme="minorHAnsi"/>
        </w:rPr>
        <w:t xml:space="preserve">, </w:t>
      </w:r>
      <w:proofErr w:type="spellStart"/>
      <w:r w:rsidRPr="00844870">
        <w:rPr>
          <w:rFonts w:asciiTheme="minorHAnsi" w:hAnsiTheme="minorHAnsi" w:cstheme="minorHAnsi"/>
        </w:rPr>
        <w:t>gitflow</w:t>
      </w:r>
      <w:proofErr w:type="spellEnd"/>
      <w:r w:rsidR="00315508" w:rsidRPr="00844870">
        <w:rPr>
          <w:rFonts w:asciiTheme="minorHAnsi" w:hAnsiTheme="minorHAnsi" w:cstheme="minorHAnsi"/>
        </w:rPr>
        <w:t xml:space="preserve"> management</w:t>
      </w:r>
      <w:r w:rsidRPr="00844870">
        <w:rPr>
          <w:rFonts w:asciiTheme="minorHAnsi" w:hAnsiTheme="minorHAnsi" w:cstheme="minorHAnsi"/>
        </w:rPr>
        <w:t xml:space="preserve">, automatizace testů, </w:t>
      </w:r>
      <w:r w:rsidR="00315508" w:rsidRPr="00844870">
        <w:rPr>
          <w:rFonts w:asciiTheme="minorHAnsi" w:hAnsiTheme="minorHAnsi" w:cstheme="minorHAnsi"/>
        </w:rPr>
        <w:t>návrh a implementace souboru pro práci s dynamickými řetězci, implementace syntaktického analyzátoru</w:t>
      </w:r>
    </w:p>
    <w:p w14:paraId="1BFE659B" w14:textId="205F575D" w:rsidR="00455AB1" w:rsidRPr="00844870" w:rsidRDefault="00455AB1" w:rsidP="00455AB1">
      <w:pPr>
        <w:pStyle w:val="Odstavecseseznamem"/>
        <w:numPr>
          <w:ilvl w:val="0"/>
          <w:numId w:val="92"/>
        </w:num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Lukáš Zavadil – </w:t>
      </w:r>
      <w:r w:rsidR="00315508" w:rsidRPr="00844870">
        <w:rPr>
          <w:rFonts w:asciiTheme="minorHAnsi" w:hAnsiTheme="minorHAnsi" w:cstheme="minorHAnsi"/>
        </w:rPr>
        <w:t>jako vedoucí řídil práci na projektu</w:t>
      </w:r>
      <w:r w:rsidR="001F2D00" w:rsidRPr="00844870">
        <w:rPr>
          <w:rFonts w:asciiTheme="minorHAnsi" w:hAnsiTheme="minorHAnsi" w:cstheme="minorHAnsi"/>
        </w:rPr>
        <w:t>, rozdělení práce mezi členy týmu</w:t>
      </w:r>
      <w:r w:rsidR="00315508" w:rsidRPr="00844870">
        <w:rPr>
          <w:rFonts w:asciiTheme="minorHAnsi" w:hAnsiTheme="minorHAnsi" w:cstheme="minorHAnsi"/>
        </w:rPr>
        <w:t xml:space="preserve">, </w:t>
      </w:r>
      <w:r w:rsidR="00AD47EE" w:rsidRPr="00844870">
        <w:rPr>
          <w:rFonts w:asciiTheme="minorHAnsi" w:hAnsiTheme="minorHAnsi" w:cstheme="minorHAnsi"/>
        </w:rPr>
        <w:t>návrh a implementace precedenční analýzy, návrh syntaktického analyzátoru, návrh gramatiky</w:t>
      </w:r>
    </w:p>
    <w:p w14:paraId="4D0C3B39" w14:textId="6BBE519C" w:rsidR="00455AB1" w:rsidRPr="00844870" w:rsidRDefault="00455AB1" w:rsidP="00455AB1">
      <w:pPr>
        <w:pStyle w:val="Odstavecseseznamem"/>
        <w:numPr>
          <w:ilvl w:val="0"/>
          <w:numId w:val="92"/>
        </w:num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David Sklenář – </w:t>
      </w:r>
      <w:r w:rsidR="00AD47EE" w:rsidRPr="00844870">
        <w:rPr>
          <w:rFonts w:asciiTheme="minorHAnsi" w:hAnsiTheme="minorHAnsi" w:cstheme="minorHAnsi"/>
        </w:rPr>
        <w:t>návrh a implementace lexikálního analyzátoru, implementace části generace kódu, tvorba dokumentace</w:t>
      </w:r>
    </w:p>
    <w:p w14:paraId="426B6A06" w14:textId="1E324C52" w:rsidR="001C6703" w:rsidRPr="00844870" w:rsidRDefault="0087502E" w:rsidP="0087502E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>Zároveň v průběhu práce na projektu každý člen týmu psal testy pro své části a kompilátor jsme jako celek na konci společně testovali jak našimi testy, tak i testy které poskytnuli naši spolužáci.</w:t>
      </w:r>
    </w:p>
    <w:p w14:paraId="1DF575E6" w14:textId="40A4E5B0" w:rsidR="009B3A6D" w:rsidRPr="00844870" w:rsidRDefault="001F2D00" w:rsidP="009B3A6D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t xml:space="preserve">Ke sdílení a organizaci práce jsme používali </w:t>
      </w:r>
      <w:proofErr w:type="spellStart"/>
      <w:r w:rsidRPr="00844870">
        <w:rPr>
          <w:rFonts w:asciiTheme="minorHAnsi" w:hAnsiTheme="minorHAnsi" w:cstheme="minorHAnsi"/>
        </w:rPr>
        <w:t>verzovací</w:t>
      </w:r>
      <w:proofErr w:type="spellEnd"/>
      <w:r w:rsidRPr="00844870">
        <w:rPr>
          <w:rFonts w:asciiTheme="minorHAnsi" w:hAnsiTheme="minorHAnsi" w:cstheme="minorHAnsi"/>
        </w:rPr>
        <w:t xml:space="preserve"> systém Git s </w:t>
      </w:r>
      <w:proofErr w:type="spellStart"/>
      <w:r w:rsidRPr="00844870">
        <w:rPr>
          <w:rFonts w:asciiTheme="minorHAnsi" w:hAnsiTheme="minorHAnsi" w:cstheme="minorHAnsi"/>
        </w:rPr>
        <w:t>repozitářem</w:t>
      </w:r>
      <w:proofErr w:type="spellEnd"/>
      <w:r w:rsidRPr="00844870">
        <w:rPr>
          <w:rFonts w:asciiTheme="minorHAnsi" w:hAnsiTheme="minorHAnsi" w:cstheme="minorHAnsi"/>
        </w:rPr>
        <w:t xml:space="preserve"> na GitHubu.</w:t>
      </w:r>
    </w:p>
    <w:p w14:paraId="110C7AF7" w14:textId="26D60A08" w:rsidR="009B3A6D" w:rsidRPr="00844870" w:rsidRDefault="009B3A6D" w:rsidP="009B3A6D">
      <w:pPr>
        <w:rPr>
          <w:rFonts w:asciiTheme="minorHAnsi" w:hAnsiTheme="minorHAnsi" w:cstheme="minorHAnsi"/>
        </w:rPr>
      </w:pPr>
    </w:p>
    <w:p w14:paraId="4D972EB0" w14:textId="4CC35F9E" w:rsidR="009B3A6D" w:rsidRPr="00844870" w:rsidRDefault="009B3A6D" w:rsidP="00610BE3">
      <w:pPr>
        <w:rPr>
          <w:rFonts w:asciiTheme="minorHAnsi" w:hAnsiTheme="minorHAnsi" w:cstheme="minorHAnsi"/>
        </w:rPr>
      </w:pPr>
      <w:r w:rsidRPr="005229D2">
        <w:rPr>
          <w:rFonts w:asciiTheme="minorHAnsi" w:hAnsiTheme="minorHAnsi" w:cstheme="minorHAnsi"/>
          <w:color w:val="FF0000"/>
          <w:highlight w:val="cyan"/>
        </w:rPr>
        <w:t>TODO:</w:t>
      </w:r>
      <w:r w:rsidRPr="005229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44870">
        <w:rPr>
          <w:rFonts w:asciiTheme="minorHAnsi" w:hAnsiTheme="minorHAnsi" w:cstheme="minorHAnsi"/>
        </w:rPr>
        <w:t>lukeho</w:t>
      </w:r>
      <w:proofErr w:type="spellEnd"/>
      <w:r w:rsidRPr="00844870">
        <w:rPr>
          <w:rFonts w:asciiTheme="minorHAnsi" w:hAnsiTheme="minorHAnsi" w:cstheme="minorHAnsi"/>
        </w:rPr>
        <w:t xml:space="preserve"> prezentace podojit, </w:t>
      </w:r>
      <w:proofErr w:type="spellStart"/>
      <w:r w:rsidRPr="00844870">
        <w:rPr>
          <w:rFonts w:asciiTheme="minorHAnsi" w:hAnsiTheme="minorHAnsi" w:cstheme="minorHAnsi"/>
        </w:rPr>
        <w:t>sessiony</w:t>
      </w:r>
      <w:proofErr w:type="spellEnd"/>
      <w:r w:rsidRPr="00844870">
        <w:rPr>
          <w:rFonts w:asciiTheme="minorHAnsi" w:hAnsiTheme="minorHAnsi" w:cstheme="minorHAnsi"/>
        </w:rPr>
        <w:t xml:space="preserve"> podojit, </w:t>
      </w:r>
      <w:proofErr w:type="spellStart"/>
      <w:r w:rsidRPr="00844870">
        <w:rPr>
          <w:rFonts w:asciiTheme="minorHAnsi" w:hAnsiTheme="minorHAnsi" w:cstheme="minorHAnsi"/>
        </w:rPr>
        <w:t>howto</w:t>
      </w:r>
      <w:proofErr w:type="spellEnd"/>
      <w:r w:rsidRPr="00844870">
        <w:rPr>
          <w:rFonts w:asciiTheme="minorHAnsi" w:hAnsiTheme="minorHAnsi" w:cstheme="minorHAnsi"/>
        </w:rPr>
        <w:t xml:space="preserve"> </w:t>
      </w:r>
      <w:proofErr w:type="spellStart"/>
      <w:r w:rsidRPr="00844870">
        <w:rPr>
          <w:rFonts w:asciiTheme="minorHAnsi" w:hAnsiTheme="minorHAnsi" w:cstheme="minorHAnsi"/>
        </w:rPr>
        <w:t>flow</w:t>
      </w:r>
      <w:proofErr w:type="spellEnd"/>
      <w:r w:rsidRPr="00844870">
        <w:rPr>
          <w:rFonts w:asciiTheme="minorHAnsi" w:hAnsiTheme="minorHAnsi" w:cstheme="minorHAnsi"/>
        </w:rPr>
        <w:t xml:space="preserve"> pracovní, bydlíme spolem</w:t>
      </w:r>
      <w:r w:rsidR="00610BE3">
        <w:rPr>
          <w:rFonts w:asciiTheme="minorHAnsi" w:hAnsiTheme="minorHAnsi" w:cstheme="minorHAnsi"/>
        </w:rPr>
        <w:t xml:space="preserve">, </w:t>
      </w:r>
      <w:proofErr w:type="gramStart"/>
      <w:r w:rsidR="00610BE3">
        <w:rPr>
          <w:rFonts w:asciiTheme="minorHAnsi" w:hAnsiTheme="minorHAnsi" w:cstheme="minorHAnsi"/>
        </w:rPr>
        <w:t>ze</w:t>
      </w:r>
      <w:proofErr w:type="gramEnd"/>
      <w:r w:rsidR="00610BE3">
        <w:rPr>
          <w:rFonts w:asciiTheme="minorHAnsi" w:hAnsiTheme="minorHAnsi" w:cstheme="minorHAnsi"/>
        </w:rPr>
        <w:t xml:space="preserve"> jsme </w:t>
      </w:r>
      <w:proofErr w:type="spellStart"/>
      <w:r w:rsidR="00610BE3">
        <w:rPr>
          <w:rFonts w:asciiTheme="minorHAnsi" w:hAnsiTheme="minorHAnsi" w:cstheme="minorHAnsi"/>
        </w:rPr>
        <w:t>vseci</w:t>
      </w:r>
      <w:proofErr w:type="spellEnd"/>
      <w:r w:rsidR="00610BE3">
        <w:rPr>
          <w:rFonts w:asciiTheme="minorHAnsi" w:hAnsiTheme="minorHAnsi" w:cstheme="minorHAnsi"/>
        </w:rPr>
        <w:t xml:space="preserve"> </w:t>
      </w:r>
      <w:proofErr w:type="spellStart"/>
      <w:r w:rsidR="00610BE3">
        <w:rPr>
          <w:rFonts w:asciiTheme="minorHAnsi" w:hAnsiTheme="minorHAnsi" w:cstheme="minorHAnsi"/>
        </w:rPr>
        <w:t>debuggovali</w:t>
      </w:r>
      <w:proofErr w:type="spellEnd"/>
      <w:r w:rsidR="00610BE3">
        <w:rPr>
          <w:rFonts w:asciiTheme="minorHAnsi" w:hAnsiTheme="minorHAnsi" w:cstheme="minorHAnsi"/>
        </w:rPr>
        <w:t xml:space="preserve"> spolu</w:t>
      </w:r>
    </w:p>
    <w:p w14:paraId="06115169" w14:textId="354C103D" w:rsidR="009B3A6D" w:rsidRPr="00844870" w:rsidRDefault="009B3A6D" w:rsidP="00610BE3">
      <w:pPr>
        <w:ind w:firstLine="0"/>
        <w:rPr>
          <w:rFonts w:asciiTheme="minorHAnsi" w:hAnsiTheme="minorHAnsi" w:cstheme="minorHAnsi"/>
        </w:rPr>
      </w:pPr>
    </w:p>
    <w:p w14:paraId="4217B4F9" w14:textId="36039DE1" w:rsidR="009B3A6D" w:rsidRPr="00844870" w:rsidRDefault="009B3A6D" w:rsidP="009B3A6D">
      <w:pPr>
        <w:rPr>
          <w:rFonts w:asciiTheme="minorHAnsi" w:hAnsiTheme="minorHAnsi" w:cstheme="minorHAnsi"/>
        </w:rPr>
      </w:pPr>
    </w:p>
    <w:p w14:paraId="43CC7F74" w14:textId="30027717" w:rsidR="009B3A6D" w:rsidRPr="00844870" w:rsidRDefault="009B3A6D" w:rsidP="009B3A6D">
      <w:pPr>
        <w:rPr>
          <w:rFonts w:asciiTheme="minorHAnsi" w:hAnsiTheme="minorHAnsi" w:cstheme="minorHAnsi"/>
        </w:rPr>
      </w:pPr>
    </w:p>
    <w:p w14:paraId="699F81F3" w14:textId="67420162" w:rsidR="009B3A6D" w:rsidRPr="00844870" w:rsidRDefault="009B3A6D" w:rsidP="009B3A6D">
      <w:pPr>
        <w:rPr>
          <w:rFonts w:asciiTheme="minorHAnsi" w:hAnsiTheme="minorHAnsi" w:cstheme="minorHAnsi"/>
        </w:rPr>
      </w:pPr>
    </w:p>
    <w:p w14:paraId="6A3BE8B0" w14:textId="537569E4" w:rsidR="009B3A6D" w:rsidRPr="00844870" w:rsidRDefault="009B3A6D" w:rsidP="009B3A6D">
      <w:pPr>
        <w:rPr>
          <w:rFonts w:asciiTheme="minorHAnsi" w:hAnsiTheme="minorHAnsi" w:cstheme="minorHAnsi"/>
        </w:rPr>
      </w:pPr>
    </w:p>
    <w:p w14:paraId="5A6C2505" w14:textId="2A4D375F" w:rsidR="009B3A6D" w:rsidRPr="00844870" w:rsidRDefault="009B3A6D" w:rsidP="009B3A6D">
      <w:pPr>
        <w:rPr>
          <w:rFonts w:asciiTheme="minorHAnsi" w:hAnsiTheme="minorHAnsi" w:cstheme="minorHAnsi"/>
        </w:rPr>
      </w:pPr>
    </w:p>
    <w:p w14:paraId="7840A617" w14:textId="77777777" w:rsidR="005A4D97" w:rsidRPr="005A4D97" w:rsidRDefault="009B3A6D" w:rsidP="005A4D97">
      <w:pPr>
        <w:pStyle w:val="Nadpis1"/>
        <w:numPr>
          <w:ilvl w:val="0"/>
          <w:numId w:val="0"/>
        </w:numPr>
        <w:rPr>
          <w:rFonts w:asciiTheme="minorHAnsi" w:hAnsiTheme="minorHAnsi" w:cstheme="minorHAnsi"/>
          <w:sz w:val="44"/>
          <w:szCs w:val="44"/>
        </w:rPr>
      </w:pPr>
      <w:bookmarkStart w:id="3" w:name="_Toc121273819"/>
      <w:r w:rsidRPr="005A4D97">
        <w:rPr>
          <w:rFonts w:asciiTheme="minorHAnsi" w:hAnsiTheme="minorHAnsi" w:cstheme="minorHAnsi"/>
          <w:sz w:val="44"/>
          <w:szCs w:val="44"/>
        </w:rPr>
        <w:lastRenderedPageBreak/>
        <w:t>Implementace</w:t>
      </w:r>
      <w:bookmarkStart w:id="4" w:name="_Toc121273820"/>
      <w:bookmarkEnd w:id="3"/>
    </w:p>
    <w:p w14:paraId="50559DFE" w14:textId="0BE200AD" w:rsidR="00844870" w:rsidRDefault="009B3A6D" w:rsidP="00F233E7">
      <w:pPr>
        <w:pStyle w:val="Nadpis2"/>
        <w:numPr>
          <w:ilvl w:val="0"/>
          <w:numId w:val="0"/>
        </w:numPr>
        <w:ind w:left="567"/>
      </w:pPr>
      <w:r w:rsidRPr="00844870">
        <w:t>Lexikální analýza</w:t>
      </w:r>
      <w:bookmarkEnd w:id="4"/>
    </w:p>
    <w:p w14:paraId="7A752471" w14:textId="5C3803D5" w:rsidR="00844870" w:rsidRDefault="00844870" w:rsidP="00844870">
      <w:pPr>
        <w:ind w:firstLine="0"/>
        <w:rPr>
          <w:rFonts w:asciiTheme="minorHAnsi" w:hAnsiTheme="minorHAnsi" w:cstheme="minorHAnsi"/>
        </w:rPr>
      </w:pPr>
      <w:r>
        <w:tab/>
      </w:r>
      <w:r>
        <w:rPr>
          <w:rFonts w:asciiTheme="minorHAnsi" w:hAnsiTheme="minorHAnsi" w:cstheme="minorHAnsi"/>
        </w:rPr>
        <w:t xml:space="preserve">Lexikální analyzátor je implementovaný v souboru </w:t>
      </w:r>
      <w:proofErr w:type="spellStart"/>
      <w:r>
        <w:rPr>
          <w:rFonts w:asciiTheme="minorHAnsi" w:hAnsiTheme="minorHAnsi" w:cstheme="minorHAnsi"/>
        </w:rPr>
        <w:t>scanner.c</w:t>
      </w:r>
      <w:proofErr w:type="spellEnd"/>
      <w:r>
        <w:rPr>
          <w:rFonts w:asciiTheme="minorHAnsi" w:hAnsiTheme="minorHAnsi" w:cstheme="minorHAnsi"/>
        </w:rPr>
        <w:t xml:space="preserve"> a v hlavičkovém souboru </w:t>
      </w:r>
      <w:proofErr w:type="spellStart"/>
      <w:r>
        <w:rPr>
          <w:rFonts w:asciiTheme="minorHAnsi" w:hAnsiTheme="minorHAnsi" w:cstheme="minorHAnsi"/>
        </w:rPr>
        <w:t>scanner.h</w:t>
      </w:r>
      <w:proofErr w:type="spellEnd"/>
      <w:r>
        <w:rPr>
          <w:rFonts w:asciiTheme="minorHAnsi" w:hAnsiTheme="minorHAnsi" w:cstheme="minorHAnsi"/>
        </w:rPr>
        <w:t>.</w:t>
      </w:r>
      <w:r w:rsidR="001C34E2">
        <w:rPr>
          <w:rFonts w:asciiTheme="minorHAnsi" w:hAnsiTheme="minorHAnsi" w:cstheme="minorHAnsi"/>
        </w:rPr>
        <w:t xml:space="preserve"> Tato část kompilátoru má na starost zpracování vstupního programu v jazyce IFJ22, který v našem případě přichází na </w:t>
      </w:r>
      <w:proofErr w:type="spellStart"/>
      <w:r w:rsidR="001C34E2">
        <w:rPr>
          <w:rFonts w:asciiTheme="minorHAnsi" w:hAnsiTheme="minorHAnsi" w:cstheme="minorHAnsi"/>
        </w:rPr>
        <w:t>stdin</w:t>
      </w:r>
      <w:proofErr w:type="spellEnd"/>
      <w:r w:rsidR="001C34E2">
        <w:rPr>
          <w:rFonts w:asciiTheme="minorHAnsi" w:hAnsiTheme="minorHAnsi" w:cstheme="minorHAnsi"/>
        </w:rPr>
        <w:t>, a jeho rozložení na tokeny, které pak následně předává ke zpracování dalším částem kompilátoru.</w:t>
      </w:r>
    </w:p>
    <w:p w14:paraId="6BF7ED60" w14:textId="49132BF3" w:rsidR="001C34E2" w:rsidRDefault="001C34E2" w:rsidP="00844870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Lexikální analyzátor je implementovaný na základě konečného automatu. Jeho návrh probíhal postupně procházením zadání, vzorových zdrojových kódů a </w:t>
      </w:r>
      <w:r w:rsidR="00AB17EF">
        <w:rPr>
          <w:rFonts w:asciiTheme="minorHAnsi" w:hAnsiTheme="minorHAnsi" w:cstheme="minorHAnsi"/>
        </w:rPr>
        <w:t>tvořením různých stavů automatu. Chybné stavy byly průběžně odchytávány, hlavně při implementaci. Výsledkem je graf deterministického konečného automatu, který je obsažen v příloze 1.</w:t>
      </w:r>
    </w:p>
    <w:p w14:paraId="7F89F516" w14:textId="5F8ED93D" w:rsidR="00AB17EF" w:rsidRDefault="00AB17EF" w:rsidP="00844870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4A118B">
        <w:rPr>
          <w:rFonts w:asciiTheme="minorHAnsi" w:hAnsiTheme="minorHAnsi" w:cstheme="minorHAnsi"/>
        </w:rPr>
        <w:t xml:space="preserve">V samotném scanneru je nejdůležitější funkce </w:t>
      </w:r>
      <w:proofErr w:type="spellStart"/>
      <w:r w:rsidR="004A118B">
        <w:rPr>
          <w:rFonts w:asciiTheme="minorHAnsi" w:hAnsiTheme="minorHAnsi" w:cstheme="minorHAnsi"/>
        </w:rPr>
        <w:t>scan</w:t>
      </w:r>
      <w:proofErr w:type="spellEnd"/>
      <w:r w:rsidR="004A118B">
        <w:rPr>
          <w:rFonts w:asciiTheme="minorHAnsi" w:hAnsiTheme="minorHAnsi" w:cstheme="minorHAnsi"/>
        </w:rPr>
        <w:t xml:space="preserve">(*token). Ta </w:t>
      </w:r>
      <w:proofErr w:type="gramStart"/>
      <w:r w:rsidR="004A118B">
        <w:rPr>
          <w:rFonts w:asciiTheme="minorHAnsi" w:hAnsiTheme="minorHAnsi" w:cstheme="minorHAnsi"/>
        </w:rPr>
        <w:t>slouží</w:t>
      </w:r>
      <w:proofErr w:type="gramEnd"/>
      <w:r w:rsidR="004A118B">
        <w:rPr>
          <w:rFonts w:asciiTheme="minorHAnsi" w:hAnsiTheme="minorHAnsi" w:cstheme="minorHAnsi"/>
        </w:rPr>
        <w:t xml:space="preserve"> pro komunikaci ostatních částí kompilátoru se scannerem. Při každém zavolání vrátí jeden přes parametr jeden token, který obsahuje typ aktuálního tokenu a popřípadě jeho hodnotu</w:t>
      </w:r>
      <w:r w:rsidR="00742F5E">
        <w:rPr>
          <w:rFonts w:asciiTheme="minorHAnsi" w:hAnsiTheme="minorHAnsi" w:cstheme="minorHAnsi"/>
        </w:rPr>
        <w:t>, pokud je u tokenu vyžadována</w:t>
      </w:r>
      <w:r w:rsidR="004A118B">
        <w:rPr>
          <w:rFonts w:asciiTheme="minorHAnsi" w:hAnsiTheme="minorHAnsi" w:cstheme="minorHAnsi"/>
        </w:rPr>
        <w:t xml:space="preserve">. </w:t>
      </w:r>
      <w:r w:rsidR="00742F5E">
        <w:rPr>
          <w:rFonts w:asciiTheme="minorHAnsi" w:hAnsiTheme="minorHAnsi" w:cstheme="minorHAnsi"/>
        </w:rPr>
        <w:t xml:space="preserve">Zároveň vrací návratovou hodnotu, pomocí které se </w:t>
      </w:r>
      <w:proofErr w:type="gramStart"/>
      <w:r w:rsidR="00742F5E">
        <w:rPr>
          <w:rFonts w:asciiTheme="minorHAnsi" w:hAnsiTheme="minorHAnsi" w:cstheme="minorHAnsi"/>
        </w:rPr>
        <w:t>rozhoduje</w:t>
      </w:r>
      <w:proofErr w:type="gramEnd"/>
      <w:r w:rsidR="00742F5E">
        <w:rPr>
          <w:rFonts w:asciiTheme="minorHAnsi" w:hAnsiTheme="minorHAnsi" w:cstheme="minorHAnsi"/>
        </w:rPr>
        <w:t xml:space="preserve"> zda kompilace zatím probíhá v pořádku, či zda došlo k lexikální nebo syntaktické chybě. Pro své fungování hlavní funkce </w:t>
      </w:r>
      <w:proofErr w:type="spellStart"/>
      <w:r w:rsidR="00742F5E">
        <w:rPr>
          <w:rFonts w:asciiTheme="minorHAnsi" w:hAnsiTheme="minorHAnsi" w:cstheme="minorHAnsi"/>
        </w:rPr>
        <w:t>scan</w:t>
      </w:r>
      <w:proofErr w:type="spellEnd"/>
      <w:r w:rsidR="00742F5E">
        <w:rPr>
          <w:rFonts w:asciiTheme="minorHAnsi" w:hAnsiTheme="minorHAnsi" w:cstheme="minorHAnsi"/>
        </w:rPr>
        <w:t xml:space="preserve"> </w:t>
      </w:r>
      <w:r w:rsidR="005A4D97">
        <w:rPr>
          <w:rFonts w:asciiTheme="minorHAnsi" w:hAnsiTheme="minorHAnsi" w:cstheme="minorHAnsi"/>
        </w:rPr>
        <w:t xml:space="preserve">používá několik pomocných funkcí, například pro zpracování řetězců, klíčových slov, celočíselných a desetinných </w:t>
      </w:r>
      <w:proofErr w:type="spellStart"/>
      <w:r w:rsidR="005A4D97">
        <w:rPr>
          <w:rFonts w:asciiTheme="minorHAnsi" w:hAnsiTheme="minorHAnsi" w:cstheme="minorHAnsi"/>
        </w:rPr>
        <w:t>literálů</w:t>
      </w:r>
      <w:proofErr w:type="spellEnd"/>
      <w:r w:rsidR="005A4D97">
        <w:rPr>
          <w:rFonts w:asciiTheme="minorHAnsi" w:hAnsiTheme="minorHAnsi" w:cstheme="minorHAnsi"/>
        </w:rPr>
        <w:t>. Předávání z těchto funkcí stále probíhá do předpřipravené struktury.</w:t>
      </w:r>
    </w:p>
    <w:p w14:paraId="0630ED61" w14:textId="1A32D620" w:rsidR="005A4D97" w:rsidRDefault="00F233E7" w:rsidP="005A4D97">
      <w:pPr>
        <w:pStyle w:val="Nadpis2"/>
        <w:numPr>
          <w:ilvl w:val="0"/>
          <w:numId w:val="0"/>
        </w:numPr>
        <w:ind w:left="567"/>
      </w:pPr>
      <w:r>
        <w:t>Tabulka symbolů</w:t>
      </w:r>
    </w:p>
    <w:p w14:paraId="51600C49" w14:textId="4E1E2F24" w:rsidR="005A4D97" w:rsidRPr="005229D2" w:rsidRDefault="005229D2" w:rsidP="005A4D97">
      <w:pPr>
        <w:ind w:firstLine="0"/>
      </w:pPr>
      <w:r w:rsidRPr="005229D2">
        <w:rPr>
          <w:color w:val="FF0000"/>
          <w:highlight w:val="cyan"/>
        </w:rPr>
        <w:t>TODO</w:t>
      </w:r>
      <w:r>
        <w:rPr>
          <w:color w:val="FF0000"/>
        </w:rPr>
        <w:t xml:space="preserve"> </w:t>
      </w:r>
      <w:r>
        <w:t xml:space="preserve">– nezapomenout zmínit </w:t>
      </w:r>
      <w:proofErr w:type="spellStart"/>
      <w:r>
        <w:t>pepeho</w:t>
      </w:r>
      <w:proofErr w:type="spellEnd"/>
      <w:r>
        <w:t xml:space="preserve"> a zjistit kde ukradl hashovací funkci ideálně (ale kdyžtak bude asi </w:t>
      </w:r>
      <w:proofErr w:type="spellStart"/>
      <w:r>
        <w:t>pepe</w:t>
      </w:r>
      <w:proofErr w:type="spellEnd"/>
      <w:r>
        <w:t xml:space="preserve"> stačit)</w:t>
      </w:r>
    </w:p>
    <w:p w14:paraId="4AC51342" w14:textId="5746D7B2" w:rsidR="000C2CBF" w:rsidRPr="00F233E7" w:rsidRDefault="003E596A" w:rsidP="00D53CC0">
      <w:pPr>
        <w:pStyle w:val="Nadpis1"/>
        <w:numPr>
          <w:ilvl w:val="0"/>
          <w:numId w:val="0"/>
        </w:numPr>
        <w:rPr>
          <w:rFonts w:asciiTheme="minorHAnsi" w:eastAsia="LMRoman12-Regular-Identity-H" w:hAnsiTheme="minorHAnsi" w:cstheme="minorHAnsi"/>
          <w:sz w:val="44"/>
          <w:szCs w:val="44"/>
        </w:rPr>
      </w:pPr>
      <w:bookmarkStart w:id="5" w:name="_Toc121273821"/>
      <w:r w:rsidRPr="00F233E7">
        <w:rPr>
          <w:rFonts w:asciiTheme="minorHAnsi" w:eastAsia="LMRoman12-Regular-Identity-H" w:hAnsiTheme="minorHAnsi" w:cstheme="minorHAnsi"/>
          <w:sz w:val="44"/>
          <w:szCs w:val="44"/>
        </w:rPr>
        <w:lastRenderedPageBreak/>
        <w:t>Seznam obrázků</w:t>
      </w:r>
      <w:bookmarkEnd w:id="5"/>
    </w:p>
    <w:p w14:paraId="0580AA84" w14:textId="77777777" w:rsidR="003E596A" w:rsidRPr="00844870" w:rsidRDefault="003E596A" w:rsidP="008333EC">
      <w:pPr>
        <w:rPr>
          <w:rFonts w:asciiTheme="minorHAnsi" w:eastAsia="LMRoman12-Regular-Identity-H" w:hAnsiTheme="minorHAnsi" w:cstheme="minorHAnsi"/>
        </w:rPr>
      </w:pPr>
      <w:r w:rsidRPr="00844870">
        <w:rPr>
          <w:rFonts w:asciiTheme="minorHAnsi" w:eastAsia="LMRoman12-Regular-Identity-H" w:hAnsiTheme="minorHAnsi" w:cstheme="minorHAnsi"/>
        </w:rPr>
        <w:t>Zde se vkládá jí seznamy obrázků a tabulek. Vložíte to v menu Odkazy / Vložit seznam obrázků, kde vyberete v Obecných / Popisek titulu Obrázek č. a potom Tabulka č.</w:t>
      </w:r>
    </w:p>
    <w:p w14:paraId="341A2DC5" w14:textId="77777777" w:rsidR="00196E64" w:rsidRPr="00844870" w:rsidRDefault="00196E64" w:rsidP="00196E64">
      <w:pPr>
        <w:pStyle w:val="Seznamobrzk"/>
        <w:tabs>
          <w:tab w:val="right" w:leader="dot" w:pos="8495"/>
        </w:tabs>
        <w:ind w:firstLine="0"/>
        <w:rPr>
          <w:rFonts w:asciiTheme="minorHAnsi" w:hAnsiTheme="minorHAnsi" w:cstheme="minorHAnsi"/>
        </w:rPr>
      </w:pPr>
    </w:p>
    <w:p w14:paraId="720AFC8B" w14:textId="1585387B" w:rsidR="000C2CBF" w:rsidRPr="00844870" w:rsidRDefault="00DE0920" w:rsidP="00E80C50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fldChar w:fldCharType="begin"/>
      </w:r>
      <w:r w:rsidR="003E596A" w:rsidRPr="00844870">
        <w:rPr>
          <w:rFonts w:asciiTheme="minorHAnsi" w:hAnsiTheme="minorHAnsi" w:cstheme="minorHAnsi"/>
        </w:rPr>
        <w:instrText xml:space="preserve"> TOC \h \z \c "Obrázek č." </w:instrText>
      </w:r>
      <w:r w:rsidRPr="00844870">
        <w:rPr>
          <w:rFonts w:asciiTheme="minorHAnsi" w:hAnsiTheme="minorHAnsi" w:cstheme="minorHAnsi"/>
        </w:rPr>
        <w:fldChar w:fldCharType="separate"/>
      </w:r>
      <w:r w:rsidR="005229D2">
        <w:rPr>
          <w:rFonts w:asciiTheme="minorHAnsi" w:hAnsiTheme="minorHAnsi" w:cstheme="minorHAnsi"/>
          <w:b/>
          <w:bCs/>
          <w:noProof/>
        </w:rPr>
        <w:t>Nenalezena položka seznamu obrázků.</w:t>
      </w:r>
      <w:r w:rsidRPr="00844870">
        <w:rPr>
          <w:rFonts w:asciiTheme="minorHAnsi" w:hAnsiTheme="minorHAnsi" w:cstheme="minorHAnsi"/>
        </w:rPr>
        <w:fldChar w:fldCharType="end"/>
      </w:r>
    </w:p>
    <w:p w14:paraId="35D574FA" w14:textId="1AF69FD6" w:rsidR="002A5D5C" w:rsidRDefault="00DE0920" w:rsidP="00233D63">
      <w:pPr>
        <w:rPr>
          <w:rFonts w:asciiTheme="minorHAnsi" w:hAnsiTheme="minorHAnsi" w:cstheme="minorHAnsi"/>
        </w:rPr>
      </w:pPr>
      <w:r w:rsidRPr="00844870">
        <w:rPr>
          <w:rFonts w:asciiTheme="minorHAnsi" w:hAnsiTheme="minorHAnsi" w:cstheme="minorHAnsi"/>
        </w:rPr>
        <w:fldChar w:fldCharType="begin"/>
      </w:r>
      <w:r w:rsidR="003E596A" w:rsidRPr="00844870">
        <w:rPr>
          <w:rFonts w:asciiTheme="minorHAnsi" w:hAnsiTheme="minorHAnsi" w:cstheme="minorHAnsi"/>
        </w:rPr>
        <w:instrText xml:space="preserve"> TOC \h \z \c "Tabulka č." </w:instrText>
      </w:r>
      <w:r w:rsidRPr="00844870">
        <w:rPr>
          <w:rFonts w:asciiTheme="minorHAnsi" w:hAnsiTheme="minorHAnsi" w:cstheme="minorHAnsi"/>
        </w:rPr>
        <w:fldChar w:fldCharType="separate"/>
      </w:r>
      <w:r w:rsidR="005229D2">
        <w:rPr>
          <w:rFonts w:asciiTheme="minorHAnsi" w:hAnsiTheme="minorHAnsi" w:cstheme="minorHAnsi"/>
          <w:b/>
          <w:bCs/>
          <w:noProof/>
        </w:rPr>
        <w:t>Nenalezena položka seznamu obrázků.</w:t>
      </w:r>
      <w:r w:rsidRPr="00844870">
        <w:rPr>
          <w:rFonts w:asciiTheme="minorHAnsi" w:hAnsiTheme="minorHAnsi" w:cstheme="minorHAnsi"/>
        </w:rPr>
        <w:fldChar w:fldCharType="end"/>
      </w:r>
    </w:p>
    <w:p w14:paraId="4F3068F8" w14:textId="0F37C2B8" w:rsidR="00F233E7" w:rsidRDefault="00F233E7" w:rsidP="00233D63">
      <w:pPr>
        <w:rPr>
          <w:rFonts w:asciiTheme="minorHAnsi" w:hAnsiTheme="minorHAnsi" w:cstheme="minorHAnsi"/>
        </w:rPr>
      </w:pPr>
    </w:p>
    <w:p w14:paraId="6935D167" w14:textId="50AF3DF9" w:rsidR="00F233E7" w:rsidRDefault="00F233E7" w:rsidP="00233D63">
      <w:pPr>
        <w:rPr>
          <w:rFonts w:asciiTheme="minorHAnsi" w:hAnsiTheme="minorHAnsi" w:cstheme="minorHAnsi"/>
        </w:rPr>
      </w:pPr>
    </w:p>
    <w:p w14:paraId="6DE96653" w14:textId="2E077B6F" w:rsidR="00F233E7" w:rsidRDefault="00F233E7" w:rsidP="00233D63">
      <w:pPr>
        <w:rPr>
          <w:rFonts w:asciiTheme="minorHAnsi" w:hAnsiTheme="minorHAnsi" w:cstheme="minorHAnsi"/>
        </w:rPr>
      </w:pPr>
    </w:p>
    <w:p w14:paraId="70171FC6" w14:textId="422ACF96" w:rsidR="00F233E7" w:rsidRDefault="00F233E7" w:rsidP="00233D63">
      <w:pPr>
        <w:rPr>
          <w:rFonts w:asciiTheme="minorHAnsi" w:hAnsiTheme="minorHAnsi" w:cstheme="minorHAnsi"/>
        </w:rPr>
      </w:pPr>
    </w:p>
    <w:p w14:paraId="7F6A939E" w14:textId="36AE0458" w:rsidR="00F233E7" w:rsidRDefault="00F233E7" w:rsidP="00233D63">
      <w:pPr>
        <w:rPr>
          <w:rFonts w:asciiTheme="minorHAnsi" w:hAnsiTheme="minorHAnsi" w:cstheme="minorHAnsi"/>
        </w:rPr>
      </w:pPr>
    </w:p>
    <w:p w14:paraId="4CE965D5" w14:textId="30F46942" w:rsidR="00F233E7" w:rsidRDefault="00F233E7" w:rsidP="00233D63">
      <w:pPr>
        <w:rPr>
          <w:rFonts w:asciiTheme="minorHAnsi" w:hAnsiTheme="minorHAnsi" w:cstheme="minorHAnsi"/>
        </w:rPr>
      </w:pPr>
    </w:p>
    <w:p w14:paraId="2B76CA64" w14:textId="073F27C3" w:rsidR="00F233E7" w:rsidRDefault="00F233E7" w:rsidP="00233D63">
      <w:pPr>
        <w:rPr>
          <w:rFonts w:asciiTheme="minorHAnsi" w:hAnsiTheme="minorHAnsi" w:cstheme="minorHAnsi"/>
        </w:rPr>
      </w:pPr>
    </w:p>
    <w:p w14:paraId="1CE5179E" w14:textId="1BC7CF95" w:rsidR="00F233E7" w:rsidRDefault="00F233E7" w:rsidP="00233D63">
      <w:pPr>
        <w:rPr>
          <w:rFonts w:asciiTheme="minorHAnsi" w:hAnsiTheme="minorHAnsi" w:cstheme="minorHAnsi"/>
        </w:rPr>
      </w:pPr>
    </w:p>
    <w:p w14:paraId="5B735008" w14:textId="71D238FE" w:rsidR="00F233E7" w:rsidRDefault="00F233E7" w:rsidP="00233D63">
      <w:pPr>
        <w:rPr>
          <w:rFonts w:asciiTheme="minorHAnsi" w:hAnsiTheme="minorHAnsi" w:cstheme="minorHAnsi"/>
        </w:rPr>
      </w:pPr>
    </w:p>
    <w:p w14:paraId="28E14C4E" w14:textId="663912B1" w:rsidR="00F233E7" w:rsidRDefault="00F233E7" w:rsidP="00233D63">
      <w:pPr>
        <w:rPr>
          <w:rFonts w:asciiTheme="minorHAnsi" w:hAnsiTheme="minorHAnsi" w:cstheme="minorHAnsi"/>
        </w:rPr>
      </w:pPr>
    </w:p>
    <w:p w14:paraId="368EFFA5" w14:textId="26F233A3" w:rsidR="00F233E7" w:rsidRDefault="00F233E7" w:rsidP="00233D63">
      <w:pPr>
        <w:rPr>
          <w:rFonts w:asciiTheme="minorHAnsi" w:hAnsiTheme="minorHAnsi" w:cstheme="minorHAnsi"/>
        </w:rPr>
      </w:pPr>
    </w:p>
    <w:p w14:paraId="34B3ADC3" w14:textId="6C1DD87F" w:rsidR="00F233E7" w:rsidRDefault="00F233E7" w:rsidP="00233D63">
      <w:pPr>
        <w:rPr>
          <w:rFonts w:asciiTheme="minorHAnsi" w:hAnsiTheme="minorHAnsi" w:cstheme="minorHAnsi"/>
        </w:rPr>
      </w:pPr>
    </w:p>
    <w:p w14:paraId="500764FD" w14:textId="46BA2AA2" w:rsidR="00F233E7" w:rsidRDefault="00F233E7" w:rsidP="00233D63">
      <w:pPr>
        <w:rPr>
          <w:rFonts w:asciiTheme="minorHAnsi" w:hAnsiTheme="minorHAnsi" w:cstheme="minorHAnsi"/>
        </w:rPr>
      </w:pPr>
    </w:p>
    <w:p w14:paraId="6F0251D4" w14:textId="470A2F12" w:rsidR="00F233E7" w:rsidRDefault="00F233E7" w:rsidP="00233D63">
      <w:pPr>
        <w:rPr>
          <w:rFonts w:asciiTheme="minorHAnsi" w:hAnsiTheme="minorHAnsi" w:cstheme="minorHAnsi"/>
        </w:rPr>
      </w:pPr>
    </w:p>
    <w:p w14:paraId="6CBCA585" w14:textId="1C26D34F" w:rsidR="00F233E7" w:rsidRDefault="00F233E7" w:rsidP="00233D63">
      <w:pPr>
        <w:rPr>
          <w:rFonts w:asciiTheme="minorHAnsi" w:hAnsiTheme="minorHAnsi" w:cstheme="minorHAnsi"/>
        </w:rPr>
      </w:pPr>
    </w:p>
    <w:p w14:paraId="18853812" w14:textId="49C4D11F" w:rsidR="00F233E7" w:rsidRDefault="00F233E7" w:rsidP="00233D63">
      <w:pPr>
        <w:rPr>
          <w:rFonts w:asciiTheme="minorHAnsi" w:hAnsiTheme="minorHAnsi" w:cstheme="minorHAnsi"/>
        </w:rPr>
      </w:pPr>
    </w:p>
    <w:p w14:paraId="1E977026" w14:textId="32B62C22" w:rsidR="00F233E7" w:rsidRDefault="00F233E7" w:rsidP="00233D63">
      <w:pPr>
        <w:rPr>
          <w:rFonts w:asciiTheme="minorHAnsi" w:hAnsiTheme="minorHAnsi" w:cstheme="minorHAnsi"/>
        </w:rPr>
      </w:pPr>
    </w:p>
    <w:p w14:paraId="11C7F563" w14:textId="3F1D930F" w:rsidR="00F233E7" w:rsidRDefault="00F233E7" w:rsidP="00233D63">
      <w:pPr>
        <w:rPr>
          <w:rFonts w:asciiTheme="minorHAnsi" w:hAnsiTheme="minorHAnsi" w:cstheme="minorHAnsi"/>
        </w:rPr>
      </w:pPr>
    </w:p>
    <w:p w14:paraId="6C9F73D9" w14:textId="3C2C3E06" w:rsidR="00F233E7" w:rsidRDefault="00F233E7" w:rsidP="00233D63">
      <w:pPr>
        <w:rPr>
          <w:rFonts w:asciiTheme="minorHAnsi" w:hAnsiTheme="minorHAnsi" w:cstheme="minorHAnsi"/>
        </w:rPr>
      </w:pPr>
    </w:p>
    <w:p w14:paraId="1615E087" w14:textId="605351E4" w:rsidR="00F233E7" w:rsidRDefault="00F233E7" w:rsidP="00F233E7">
      <w:pPr>
        <w:ind w:firstLine="0"/>
        <w:rPr>
          <w:rFonts w:asciiTheme="minorHAnsi" w:hAnsiTheme="minorHAnsi" w:cstheme="minorHAnsi"/>
        </w:rPr>
      </w:pPr>
    </w:p>
    <w:p w14:paraId="44869D8A" w14:textId="77777777" w:rsidR="00F233E7" w:rsidRDefault="00F233E7" w:rsidP="00F233E7">
      <w:pPr>
        <w:ind w:firstLine="0"/>
        <w:rPr>
          <w:rFonts w:asciiTheme="minorHAnsi" w:hAnsiTheme="minorHAnsi" w:cstheme="minorHAnsi"/>
        </w:rPr>
      </w:pPr>
    </w:p>
    <w:p w14:paraId="0DA131C4" w14:textId="28690599" w:rsidR="00F233E7" w:rsidRDefault="00F233E7" w:rsidP="00F233E7">
      <w:pPr>
        <w:pStyle w:val="Nadpis1"/>
        <w:numPr>
          <w:ilvl w:val="0"/>
          <w:numId w:val="0"/>
        </w:numPr>
        <w:rPr>
          <w:sz w:val="44"/>
          <w:szCs w:val="44"/>
        </w:rPr>
      </w:pPr>
      <w:r w:rsidRPr="00F233E7">
        <w:rPr>
          <w:sz w:val="44"/>
          <w:szCs w:val="44"/>
        </w:rPr>
        <w:lastRenderedPageBreak/>
        <w:t>Přílohy</w:t>
      </w:r>
    </w:p>
    <w:p w14:paraId="4A0E494E" w14:textId="26745325" w:rsidR="00F233E7" w:rsidRDefault="00623F5D" w:rsidP="00F233E7">
      <w:pPr>
        <w:ind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3AD1B7" wp14:editId="57A66D09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6120765" cy="3977640"/>
            <wp:effectExtent l="0" t="0" r="0" b="3810"/>
            <wp:wrapTight wrapText="bothSides">
              <wp:wrapPolygon edited="0">
                <wp:start x="0" y="0"/>
                <wp:lineTo x="0" y="21517"/>
                <wp:lineTo x="21513" y="21517"/>
                <wp:lineTo x="21513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3E7">
        <w:tab/>
        <w:t>Příloha 1 – graf konečného automatu lexikálního analyzátoru</w:t>
      </w:r>
    </w:p>
    <w:p w14:paraId="3E9C9113" w14:textId="56D78E20" w:rsidR="00623F5D" w:rsidRPr="00F233E7" w:rsidRDefault="00623F5D" w:rsidP="00F233E7">
      <w:pPr>
        <w:ind w:firstLine="0"/>
      </w:pPr>
    </w:p>
    <w:sectPr w:rsidR="00623F5D" w:rsidRPr="00F233E7" w:rsidSect="00C22044">
      <w:headerReference w:type="default" r:id="rId9"/>
      <w:footerReference w:type="default" r:id="rId10"/>
      <w:type w:val="nextColumn"/>
      <w:pgSz w:w="11907" w:h="16840" w:code="9"/>
      <w:pgMar w:top="1418" w:right="1134" w:bottom="1418" w:left="1134" w:header="709" w:footer="709" w:gutter="0"/>
      <w:pgNumType w:chapSep="enDash"/>
      <w:cols w:space="708" w:equalWidth="0">
        <w:col w:w="96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8AA" w14:textId="77777777" w:rsidR="00115C6D" w:rsidRDefault="00115C6D">
      <w:r>
        <w:separator/>
      </w:r>
    </w:p>
  </w:endnote>
  <w:endnote w:type="continuationSeparator" w:id="0">
    <w:p w14:paraId="00A9DAB6" w14:textId="77777777" w:rsidR="00115C6D" w:rsidRDefault="0011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oala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MRoman12-Regular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3230" w14:textId="77777777" w:rsidR="00D552B4" w:rsidRDefault="003B534B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A5D5C">
      <w:rPr>
        <w:noProof/>
      </w:rPr>
      <w:t>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D1392" w14:textId="77777777" w:rsidR="00115C6D" w:rsidRDefault="00115C6D">
      <w:r>
        <w:separator/>
      </w:r>
    </w:p>
  </w:footnote>
  <w:footnote w:type="continuationSeparator" w:id="0">
    <w:p w14:paraId="3ECA51FE" w14:textId="77777777" w:rsidR="00115C6D" w:rsidRDefault="00115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139D" w14:textId="602D050E" w:rsidR="00D552B4" w:rsidRPr="00233D63" w:rsidRDefault="00D552B4" w:rsidP="00B746A7">
    <w:pPr>
      <w:pStyle w:val="Zhlav"/>
      <w:pBdr>
        <w:bottom w:val="single" w:sz="4" w:space="0" w:color="auto"/>
      </w:pBdr>
      <w:ind w:firstLine="0"/>
      <w:rPr>
        <w:rFonts w:ascii="Arial" w:hAnsi="Arial"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A1E8220"/>
    <w:lvl w:ilvl="0">
      <w:start w:val="1"/>
      <w:numFmt w:val="decimal"/>
      <w:pStyle w:val="Nadpis1"/>
      <w:lvlText w:val="%1."/>
      <w:legacy w:legacy="1" w:legacySpace="113" w:legacyIndent="0"/>
      <w:lvlJc w:val="left"/>
    </w:lvl>
    <w:lvl w:ilvl="1">
      <w:start w:val="1"/>
      <w:numFmt w:val="decimal"/>
      <w:pStyle w:val="Nadpis2"/>
      <w:lvlText w:val="%1.%2"/>
      <w:legacy w:legacy="1" w:legacySpace="113" w:legacyIndent="0"/>
      <w:lvlJc w:val="left"/>
    </w:lvl>
    <w:lvl w:ilvl="2">
      <w:start w:val="1"/>
      <w:numFmt w:val="decimal"/>
      <w:pStyle w:val="Nadpis3"/>
      <w:lvlText w:val="%1.%2.%3"/>
      <w:legacy w:legacy="1" w:legacySpace="113" w:legacyIndent="0"/>
      <w:lvlJc w:val="left"/>
    </w:lvl>
    <w:lvl w:ilvl="3">
      <w:start w:val="1"/>
      <w:numFmt w:val="decimal"/>
      <w:pStyle w:val="Nadpis4"/>
      <w:lvlText w:val="%1.%2.%3.%4"/>
      <w:legacy w:legacy="1" w:legacySpace="113" w:legacyIndent="0"/>
      <w:lvlJc w:val="left"/>
    </w:lvl>
    <w:lvl w:ilvl="4">
      <w:start w:val="1"/>
      <w:numFmt w:val="decimal"/>
      <w:pStyle w:val="Nadpis5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627C03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AB750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04671B2E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4" w15:restartNumberingAfterBreak="0">
    <w:nsid w:val="07613E9D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0B1B2FEA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C1B143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C5255CC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8" w15:restartNumberingAfterBreak="0">
    <w:nsid w:val="0E092E92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9" w15:restartNumberingAfterBreak="0">
    <w:nsid w:val="10D9024C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17A3B58"/>
    <w:multiLevelType w:val="singleLevel"/>
    <w:tmpl w:val="7AB6286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2B738B7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5581599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56F7AFA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4" w15:restartNumberingAfterBreak="0">
    <w:nsid w:val="16FC6C20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5" w15:restartNumberingAfterBreak="0">
    <w:nsid w:val="17750C79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183A301D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86D3A98"/>
    <w:multiLevelType w:val="hybridMultilevel"/>
    <w:tmpl w:val="F41677C0"/>
    <w:lvl w:ilvl="0" w:tplc="7AB628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3AA8D8">
      <w:start w:val="1"/>
      <w:numFmt w:val="lowerLetter"/>
      <w:lvlText w:val="%2)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E539A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1CD26B10"/>
    <w:multiLevelType w:val="hybridMultilevel"/>
    <w:tmpl w:val="0BB2F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261CB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21" w15:restartNumberingAfterBreak="0">
    <w:nsid w:val="1EA73312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21056E24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22F07E8A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25392652"/>
    <w:multiLevelType w:val="hybridMultilevel"/>
    <w:tmpl w:val="A90A8974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4F3407"/>
    <w:multiLevelType w:val="singleLevel"/>
    <w:tmpl w:val="DE06398E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26" w15:restartNumberingAfterBreak="0">
    <w:nsid w:val="2AAF2573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2D183F6C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2E7B6FF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2E7C7B1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30FA1E00"/>
    <w:multiLevelType w:val="hybridMultilevel"/>
    <w:tmpl w:val="49581456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9902A6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2" w15:restartNumberingAfterBreak="0">
    <w:nsid w:val="321169A0"/>
    <w:multiLevelType w:val="hybridMultilevel"/>
    <w:tmpl w:val="B57628E0"/>
    <w:lvl w:ilvl="0" w:tplc="04050017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3" w15:restartNumberingAfterBreak="0">
    <w:nsid w:val="322C01EE"/>
    <w:multiLevelType w:val="hybridMultilevel"/>
    <w:tmpl w:val="7A3A73E0"/>
    <w:lvl w:ilvl="0" w:tplc="7AB628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5B80F6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3A477EF1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3B31033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3CB9528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8" w15:restartNumberingAfterBreak="0">
    <w:nsid w:val="3CC17539"/>
    <w:multiLevelType w:val="singleLevel"/>
    <w:tmpl w:val="E59413E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39" w15:restartNumberingAfterBreak="0">
    <w:nsid w:val="3EC43800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40" w15:restartNumberingAfterBreak="0">
    <w:nsid w:val="3F555F50"/>
    <w:multiLevelType w:val="hybridMultilevel"/>
    <w:tmpl w:val="A2CAC63A"/>
    <w:lvl w:ilvl="0" w:tplc="D5F80846">
      <w:start w:val="201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412029DC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443734D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3" w15:restartNumberingAfterBreak="0">
    <w:nsid w:val="44F703C4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4" w15:restartNumberingAfterBreak="0">
    <w:nsid w:val="4572616D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5" w15:restartNumberingAfterBreak="0">
    <w:nsid w:val="45807728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6" w15:restartNumberingAfterBreak="0">
    <w:nsid w:val="45BC75B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7" w15:restartNumberingAfterBreak="0">
    <w:nsid w:val="46FF55B5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8" w15:restartNumberingAfterBreak="0">
    <w:nsid w:val="48360C97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49FE61A1"/>
    <w:multiLevelType w:val="hybridMultilevel"/>
    <w:tmpl w:val="87EA7E06"/>
    <w:lvl w:ilvl="0" w:tplc="C228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A6C61C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4AB65ACC"/>
    <w:multiLevelType w:val="singleLevel"/>
    <w:tmpl w:val="C9A42C88"/>
    <w:lvl w:ilvl="0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</w:abstractNum>
  <w:abstractNum w:abstractNumId="52" w15:restartNumberingAfterBreak="0">
    <w:nsid w:val="51F557A7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3" w15:restartNumberingAfterBreak="0">
    <w:nsid w:val="52013007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4" w15:restartNumberingAfterBreak="0">
    <w:nsid w:val="522A579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5" w15:restartNumberingAfterBreak="0">
    <w:nsid w:val="52AB3B7E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6" w15:restartNumberingAfterBreak="0">
    <w:nsid w:val="52B11D5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7" w15:restartNumberingAfterBreak="0">
    <w:nsid w:val="52F2678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8" w15:restartNumberingAfterBreak="0">
    <w:nsid w:val="53053311"/>
    <w:multiLevelType w:val="hybridMultilevel"/>
    <w:tmpl w:val="8B746F0A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37E6172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0" w15:restartNumberingAfterBreak="0">
    <w:nsid w:val="541D1C62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1" w15:restartNumberingAfterBreak="0">
    <w:nsid w:val="56B4101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2" w15:restartNumberingAfterBreak="0">
    <w:nsid w:val="59071A9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3" w15:restartNumberingAfterBreak="0">
    <w:nsid w:val="5BA34798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4" w15:restartNumberingAfterBreak="0">
    <w:nsid w:val="5DAC6206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5" w15:restartNumberingAfterBreak="0">
    <w:nsid w:val="648A418C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6" w15:restartNumberingAfterBreak="0">
    <w:nsid w:val="658C6637"/>
    <w:multiLevelType w:val="singleLevel"/>
    <w:tmpl w:val="E59413E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7" w15:restartNumberingAfterBreak="0">
    <w:nsid w:val="65FC38BB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8" w15:restartNumberingAfterBreak="0">
    <w:nsid w:val="660E6878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9" w15:restartNumberingAfterBreak="0">
    <w:nsid w:val="66CB4C7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0" w15:restartNumberingAfterBreak="0">
    <w:nsid w:val="678F17F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1" w15:restartNumberingAfterBreak="0">
    <w:nsid w:val="681B2F26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2" w15:restartNumberingAfterBreak="0">
    <w:nsid w:val="690C37CB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3" w15:restartNumberingAfterBreak="0">
    <w:nsid w:val="69C907DA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4" w15:restartNumberingAfterBreak="0">
    <w:nsid w:val="6BF8692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5" w15:restartNumberingAfterBreak="0">
    <w:nsid w:val="6C2A507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6" w15:restartNumberingAfterBreak="0">
    <w:nsid w:val="6D076324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7" w15:restartNumberingAfterBreak="0">
    <w:nsid w:val="702C07B9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8" w15:restartNumberingAfterBreak="0">
    <w:nsid w:val="753A7C9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9" w15:restartNumberingAfterBreak="0">
    <w:nsid w:val="76520C3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0" w15:restartNumberingAfterBreak="0">
    <w:nsid w:val="76AC6796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1" w15:restartNumberingAfterBreak="0">
    <w:nsid w:val="77E97851"/>
    <w:multiLevelType w:val="hybridMultilevel"/>
    <w:tmpl w:val="D9509434"/>
    <w:lvl w:ilvl="0" w:tplc="FEA8128C">
      <w:start w:val="201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2" w15:restartNumberingAfterBreak="0">
    <w:nsid w:val="793F2933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3" w15:restartNumberingAfterBreak="0">
    <w:nsid w:val="79A03FCB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4" w15:restartNumberingAfterBreak="0">
    <w:nsid w:val="7AA5649F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5" w15:restartNumberingAfterBreak="0">
    <w:nsid w:val="7AF3091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86" w15:restartNumberingAfterBreak="0">
    <w:nsid w:val="7B373968"/>
    <w:multiLevelType w:val="hybridMultilevel"/>
    <w:tmpl w:val="37AC31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A379D8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8" w15:restartNumberingAfterBreak="0">
    <w:nsid w:val="7C8A0A70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9" w15:restartNumberingAfterBreak="0">
    <w:nsid w:val="7CBA42E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0" w15:restartNumberingAfterBreak="0">
    <w:nsid w:val="7D8D55D2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16134190">
    <w:abstractNumId w:val="0"/>
  </w:num>
  <w:num w:numId="2" w16cid:durableId="1930113696">
    <w:abstractNumId w:val="51"/>
  </w:num>
  <w:num w:numId="3" w16cid:durableId="385224753">
    <w:abstractNumId w:val="25"/>
  </w:num>
  <w:num w:numId="4" w16cid:durableId="1061828118">
    <w:abstractNumId w:val="18"/>
  </w:num>
  <w:num w:numId="5" w16cid:durableId="1314600194">
    <w:abstractNumId w:val="23"/>
  </w:num>
  <w:num w:numId="6" w16cid:durableId="1155996286">
    <w:abstractNumId w:val="14"/>
  </w:num>
  <w:num w:numId="7" w16cid:durableId="1607229851">
    <w:abstractNumId w:val="7"/>
  </w:num>
  <w:num w:numId="8" w16cid:durableId="1466703394">
    <w:abstractNumId w:val="75"/>
  </w:num>
  <w:num w:numId="9" w16cid:durableId="1050377318">
    <w:abstractNumId w:val="45"/>
  </w:num>
  <w:num w:numId="10" w16cid:durableId="381291850">
    <w:abstractNumId w:val="46"/>
  </w:num>
  <w:num w:numId="11" w16cid:durableId="2073692141">
    <w:abstractNumId w:val="85"/>
  </w:num>
  <w:num w:numId="12" w16cid:durableId="509490738">
    <w:abstractNumId w:val="72"/>
  </w:num>
  <w:num w:numId="13" w16cid:durableId="1436513120">
    <w:abstractNumId w:val="31"/>
  </w:num>
  <w:num w:numId="14" w16cid:durableId="2005935853">
    <w:abstractNumId w:val="47"/>
  </w:num>
  <w:num w:numId="15" w16cid:durableId="757797532">
    <w:abstractNumId w:val="90"/>
  </w:num>
  <w:num w:numId="16" w16cid:durableId="1396662184">
    <w:abstractNumId w:val="26"/>
  </w:num>
  <w:num w:numId="17" w16cid:durableId="1621495317">
    <w:abstractNumId w:val="44"/>
  </w:num>
  <w:num w:numId="18" w16cid:durableId="1763185279">
    <w:abstractNumId w:val="10"/>
  </w:num>
  <w:num w:numId="19" w16cid:durableId="703410454">
    <w:abstractNumId w:val="66"/>
  </w:num>
  <w:num w:numId="20" w16cid:durableId="692614881">
    <w:abstractNumId w:val="39"/>
  </w:num>
  <w:num w:numId="21" w16cid:durableId="1141580273">
    <w:abstractNumId w:val="38"/>
  </w:num>
  <w:num w:numId="22" w16cid:durableId="617487540">
    <w:abstractNumId w:val="13"/>
  </w:num>
  <w:num w:numId="23" w16cid:durableId="290020643">
    <w:abstractNumId w:val="35"/>
  </w:num>
  <w:num w:numId="24" w16cid:durableId="1815443885">
    <w:abstractNumId w:val="20"/>
  </w:num>
  <w:num w:numId="25" w16cid:durableId="2096512645">
    <w:abstractNumId w:val="42"/>
  </w:num>
  <w:num w:numId="26" w16cid:durableId="396049322">
    <w:abstractNumId w:val="2"/>
  </w:num>
  <w:num w:numId="27" w16cid:durableId="1964841285">
    <w:abstractNumId w:val="4"/>
  </w:num>
  <w:num w:numId="28" w16cid:durableId="1139690347">
    <w:abstractNumId w:val="60"/>
  </w:num>
  <w:num w:numId="29" w16cid:durableId="2033802344">
    <w:abstractNumId w:val="22"/>
  </w:num>
  <w:num w:numId="30" w16cid:durableId="387612087">
    <w:abstractNumId w:val="37"/>
  </w:num>
  <w:num w:numId="31" w16cid:durableId="247733606">
    <w:abstractNumId w:val="3"/>
  </w:num>
  <w:num w:numId="32" w16cid:durableId="1923030112">
    <w:abstractNumId w:val="63"/>
  </w:num>
  <w:num w:numId="33" w16cid:durableId="1058629508">
    <w:abstractNumId w:val="55"/>
  </w:num>
  <w:num w:numId="34" w16cid:durableId="217282080">
    <w:abstractNumId w:val="56"/>
  </w:num>
  <w:num w:numId="35" w16cid:durableId="2035839633">
    <w:abstractNumId w:val="11"/>
  </w:num>
  <w:num w:numId="36" w16cid:durableId="488711155">
    <w:abstractNumId w:val="76"/>
  </w:num>
  <w:num w:numId="37" w16cid:durableId="1135565356">
    <w:abstractNumId w:val="77"/>
  </w:num>
  <w:num w:numId="38" w16cid:durableId="29695236">
    <w:abstractNumId w:val="41"/>
  </w:num>
  <w:num w:numId="39" w16cid:durableId="1639650735">
    <w:abstractNumId w:val="79"/>
  </w:num>
  <w:num w:numId="40" w16cid:durableId="9263318">
    <w:abstractNumId w:val="29"/>
  </w:num>
  <w:num w:numId="41" w16cid:durableId="718943147">
    <w:abstractNumId w:val="6"/>
  </w:num>
  <w:num w:numId="42" w16cid:durableId="292564907">
    <w:abstractNumId w:val="80"/>
  </w:num>
  <w:num w:numId="43" w16cid:durableId="1396591184">
    <w:abstractNumId w:val="27"/>
  </w:num>
  <w:num w:numId="44" w16cid:durableId="1247230947">
    <w:abstractNumId w:val="83"/>
  </w:num>
  <w:num w:numId="45" w16cid:durableId="780607911">
    <w:abstractNumId w:val="78"/>
  </w:num>
  <w:num w:numId="46" w16cid:durableId="1615945157">
    <w:abstractNumId w:val="67"/>
  </w:num>
  <w:num w:numId="47" w16cid:durableId="1547915419">
    <w:abstractNumId w:val="65"/>
  </w:num>
  <w:num w:numId="48" w16cid:durableId="1471629922">
    <w:abstractNumId w:val="70"/>
  </w:num>
  <w:num w:numId="49" w16cid:durableId="1217357746">
    <w:abstractNumId w:val="8"/>
  </w:num>
  <w:num w:numId="50" w16cid:durableId="603268946">
    <w:abstractNumId w:val="43"/>
  </w:num>
  <w:num w:numId="51" w16cid:durableId="751001097">
    <w:abstractNumId w:val="15"/>
  </w:num>
  <w:num w:numId="52" w16cid:durableId="1492868420">
    <w:abstractNumId w:val="62"/>
  </w:num>
  <w:num w:numId="53" w16cid:durableId="1177963365">
    <w:abstractNumId w:val="69"/>
  </w:num>
  <w:num w:numId="54" w16cid:durableId="127168726">
    <w:abstractNumId w:val="34"/>
  </w:num>
  <w:num w:numId="55" w16cid:durableId="1819613080">
    <w:abstractNumId w:val="61"/>
  </w:num>
  <w:num w:numId="56" w16cid:durableId="1525708726">
    <w:abstractNumId w:val="1"/>
  </w:num>
  <w:num w:numId="57" w16cid:durableId="859392120">
    <w:abstractNumId w:val="57"/>
  </w:num>
  <w:num w:numId="58" w16cid:durableId="802776212">
    <w:abstractNumId w:val="21"/>
  </w:num>
  <w:num w:numId="59" w16cid:durableId="778911026">
    <w:abstractNumId w:val="73"/>
  </w:num>
  <w:num w:numId="60" w16cid:durableId="943878967">
    <w:abstractNumId w:val="16"/>
  </w:num>
  <w:num w:numId="61" w16cid:durableId="489711084">
    <w:abstractNumId w:val="89"/>
  </w:num>
  <w:num w:numId="62" w16cid:durableId="735978294">
    <w:abstractNumId w:val="64"/>
  </w:num>
  <w:num w:numId="63" w16cid:durableId="1261916924">
    <w:abstractNumId w:val="28"/>
  </w:num>
  <w:num w:numId="64" w16cid:durableId="1137839240">
    <w:abstractNumId w:val="50"/>
  </w:num>
  <w:num w:numId="65" w16cid:durableId="1772315806">
    <w:abstractNumId w:val="9"/>
  </w:num>
  <w:num w:numId="66" w16cid:durableId="1761366862">
    <w:abstractNumId w:val="36"/>
  </w:num>
  <w:num w:numId="67" w16cid:durableId="2037191479">
    <w:abstractNumId w:val="12"/>
  </w:num>
  <w:num w:numId="68" w16cid:durableId="272519592">
    <w:abstractNumId w:val="74"/>
  </w:num>
  <w:num w:numId="69" w16cid:durableId="1877110693">
    <w:abstractNumId w:val="53"/>
  </w:num>
  <w:num w:numId="70" w16cid:durableId="534270946">
    <w:abstractNumId w:val="87"/>
  </w:num>
  <w:num w:numId="71" w16cid:durableId="1391033352">
    <w:abstractNumId w:val="84"/>
  </w:num>
  <w:num w:numId="72" w16cid:durableId="1275868830">
    <w:abstractNumId w:val="68"/>
  </w:num>
  <w:num w:numId="73" w16cid:durableId="735669846">
    <w:abstractNumId w:val="52"/>
  </w:num>
  <w:num w:numId="74" w16cid:durableId="2031489521">
    <w:abstractNumId w:val="88"/>
  </w:num>
  <w:num w:numId="75" w16cid:durableId="266079592">
    <w:abstractNumId w:val="82"/>
  </w:num>
  <w:num w:numId="76" w16cid:durableId="569075416">
    <w:abstractNumId w:val="48"/>
  </w:num>
  <w:num w:numId="77" w16cid:durableId="897547051">
    <w:abstractNumId w:val="5"/>
  </w:num>
  <w:num w:numId="78" w16cid:durableId="1953197462">
    <w:abstractNumId w:val="59"/>
  </w:num>
  <w:num w:numId="79" w16cid:durableId="1966544443">
    <w:abstractNumId w:val="54"/>
  </w:num>
  <w:num w:numId="80" w16cid:durableId="919219792">
    <w:abstractNumId w:val="71"/>
  </w:num>
  <w:num w:numId="81" w16cid:durableId="504637867">
    <w:abstractNumId w:val="17"/>
  </w:num>
  <w:num w:numId="82" w16cid:durableId="1513061087">
    <w:abstractNumId w:val="32"/>
  </w:num>
  <w:num w:numId="83" w16cid:durableId="828400736">
    <w:abstractNumId w:val="33"/>
  </w:num>
  <w:num w:numId="84" w16cid:durableId="1027754268">
    <w:abstractNumId w:val="30"/>
  </w:num>
  <w:num w:numId="85" w16cid:durableId="1761826535">
    <w:abstractNumId w:val="49"/>
  </w:num>
  <w:num w:numId="86" w16cid:durableId="21709932">
    <w:abstractNumId w:val="58"/>
  </w:num>
  <w:num w:numId="87" w16cid:durableId="186797667">
    <w:abstractNumId w:val="24"/>
  </w:num>
  <w:num w:numId="88" w16cid:durableId="1730568015">
    <w:abstractNumId w:val="19"/>
  </w:num>
  <w:num w:numId="89" w16cid:durableId="1220557586">
    <w:abstractNumId w:val="86"/>
  </w:num>
  <w:num w:numId="90" w16cid:durableId="1254514987">
    <w:abstractNumId w:val="0"/>
  </w:num>
  <w:num w:numId="91" w16cid:durableId="776028546">
    <w:abstractNumId w:val="40"/>
  </w:num>
  <w:num w:numId="92" w16cid:durableId="151147214">
    <w:abstractNumId w:val="8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ED"/>
    <w:rsid w:val="00000684"/>
    <w:rsid w:val="00005943"/>
    <w:rsid w:val="000071AB"/>
    <w:rsid w:val="00007C7D"/>
    <w:rsid w:val="00011815"/>
    <w:rsid w:val="00012AAB"/>
    <w:rsid w:val="000220E8"/>
    <w:rsid w:val="00025BFF"/>
    <w:rsid w:val="00034A7B"/>
    <w:rsid w:val="000350B2"/>
    <w:rsid w:val="000351CA"/>
    <w:rsid w:val="000516E9"/>
    <w:rsid w:val="000531CA"/>
    <w:rsid w:val="0006208F"/>
    <w:rsid w:val="00063C8D"/>
    <w:rsid w:val="00064A95"/>
    <w:rsid w:val="000652D5"/>
    <w:rsid w:val="00070BC7"/>
    <w:rsid w:val="00070F19"/>
    <w:rsid w:val="000773C9"/>
    <w:rsid w:val="000834DD"/>
    <w:rsid w:val="00085958"/>
    <w:rsid w:val="00085AB1"/>
    <w:rsid w:val="00086235"/>
    <w:rsid w:val="00087002"/>
    <w:rsid w:val="000A1882"/>
    <w:rsid w:val="000A2ED4"/>
    <w:rsid w:val="000A3F0C"/>
    <w:rsid w:val="000B0175"/>
    <w:rsid w:val="000B0B08"/>
    <w:rsid w:val="000B32AC"/>
    <w:rsid w:val="000B58E9"/>
    <w:rsid w:val="000B5C59"/>
    <w:rsid w:val="000B60BB"/>
    <w:rsid w:val="000C2728"/>
    <w:rsid w:val="000C2CBF"/>
    <w:rsid w:val="000C53F1"/>
    <w:rsid w:val="000C6E19"/>
    <w:rsid w:val="000C7469"/>
    <w:rsid w:val="000D2A42"/>
    <w:rsid w:val="000D36B2"/>
    <w:rsid w:val="000E09BB"/>
    <w:rsid w:val="000E0A36"/>
    <w:rsid w:val="000E0A5D"/>
    <w:rsid w:val="000E5280"/>
    <w:rsid w:val="000E579E"/>
    <w:rsid w:val="000E66C5"/>
    <w:rsid w:val="000E670D"/>
    <w:rsid w:val="000E6CBD"/>
    <w:rsid w:val="000F0A3E"/>
    <w:rsid w:val="000F1140"/>
    <w:rsid w:val="000F2CDE"/>
    <w:rsid w:val="001019E8"/>
    <w:rsid w:val="0010551A"/>
    <w:rsid w:val="00110430"/>
    <w:rsid w:val="001123EB"/>
    <w:rsid w:val="00113263"/>
    <w:rsid w:val="00115C6D"/>
    <w:rsid w:val="00124CE0"/>
    <w:rsid w:val="00131C49"/>
    <w:rsid w:val="0013222D"/>
    <w:rsid w:val="00134CD9"/>
    <w:rsid w:val="00135833"/>
    <w:rsid w:val="0013777E"/>
    <w:rsid w:val="00140DB7"/>
    <w:rsid w:val="00143189"/>
    <w:rsid w:val="00143F61"/>
    <w:rsid w:val="00155F76"/>
    <w:rsid w:val="001670BE"/>
    <w:rsid w:val="0017018B"/>
    <w:rsid w:val="0017334C"/>
    <w:rsid w:val="001760D8"/>
    <w:rsid w:val="00176AD9"/>
    <w:rsid w:val="001774AC"/>
    <w:rsid w:val="00181FD2"/>
    <w:rsid w:val="00184352"/>
    <w:rsid w:val="001901B0"/>
    <w:rsid w:val="00196D48"/>
    <w:rsid w:val="00196E64"/>
    <w:rsid w:val="001A2176"/>
    <w:rsid w:val="001A424F"/>
    <w:rsid w:val="001A5B3D"/>
    <w:rsid w:val="001A6614"/>
    <w:rsid w:val="001B25E7"/>
    <w:rsid w:val="001B77AC"/>
    <w:rsid w:val="001C06FD"/>
    <w:rsid w:val="001C130B"/>
    <w:rsid w:val="001C34E2"/>
    <w:rsid w:val="001C6265"/>
    <w:rsid w:val="001C6703"/>
    <w:rsid w:val="001C7280"/>
    <w:rsid w:val="001D002F"/>
    <w:rsid w:val="001D18C1"/>
    <w:rsid w:val="001E553C"/>
    <w:rsid w:val="001F13A3"/>
    <w:rsid w:val="001F2D00"/>
    <w:rsid w:val="001F5373"/>
    <w:rsid w:val="00201CA9"/>
    <w:rsid w:val="00203139"/>
    <w:rsid w:val="00206EF6"/>
    <w:rsid w:val="00207D8D"/>
    <w:rsid w:val="00211E4F"/>
    <w:rsid w:val="00220E1B"/>
    <w:rsid w:val="00222BE7"/>
    <w:rsid w:val="00224B00"/>
    <w:rsid w:val="00225684"/>
    <w:rsid w:val="00225891"/>
    <w:rsid w:val="00225A2B"/>
    <w:rsid w:val="00225C81"/>
    <w:rsid w:val="00225E45"/>
    <w:rsid w:val="00226BA3"/>
    <w:rsid w:val="002336D0"/>
    <w:rsid w:val="002338CD"/>
    <w:rsid w:val="00233D63"/>
    <w:rsid w:val="00235EF7"/>
    <w:rsid w:val="00237FD0"/>
    <w:rsid w:val="002401BB"/>
    <w:rsid w:val="00241482"/>
    <w:rsid w:val="002414B8"/>
    <w:rsid w:val="00241CCE"/>
    <w:rsid w:val="00241F8B"/>
    <w:rsid w:val="002435E2"/>
    <w:rsid w:val="00243E84"/>
    <w:rsid w:val="00251815"/>
    <w:rsid w:val="00251BDD"/>
    <w:rsid w:val="0025246C"/>
    <w:rsid w:val="002562DE"/>
    <w:rsid w:val="00257120"/>
    <w:rsid w:val="002623EE"/>
    <w:rsid w:val="0028470E"/>
    <w:rsid w:val="00292DFD"/>
    <w:rsid w:val="00297169"/>
    <w:rsid w:val="002A3181"/>
    <w:rsid w:val="002A563D"/>
    <w:rsid w:val="002A5D5C"/>
    <w:rsid w:val="002A62E5"/>
    <w:rsid w:val="002A7377"/>
    <w:rsid w:val="002B1A24"/>
    <w:rsid w:val="002B5AE2"/>
    <w:rsid w:val="002B7F80"/>
    <w:rsid w:val="002C4072"/>
    <w:rsid w:val="002C47D9"/>
    <w:rsid w:val="002D31B6"/>
    <w:rsid w:val="002D3DFE"/>
    <w:rsid w:val="002D4D77"/>
    <w:rsid w:val="002E0816"/>
    <w:rsid w:val="002E0E1D"/>
    <w:rsid w:val="002E3678"/>
    <w:rsid w:val="002E746D"/>
    <w:rsid w:val="002E796A"/>
    <w:rsid w:val="002F382F"/>
    <w:rsid w:val="002F4E0E"/>
    <w:rsid w:val="003023CB"/>
    <w:rsid w:val="0030392C"/>
    <w:rsid w:val="0030453C"/>
    <w:rsid w:val="003058D2"/>
    <w:rsid w:val="00306438"/>
    <w:rsid w:val="00315508"/>
    <w:rsid w:val="00320130"/>
    <w:rsid w:val="003211ED"/>
    <w:rsid w:val="00321968"/>
    <w:rsid w:val="00330D2C"/>
    <w:rsid w:val="00335A7C"/>
    <w:rsid w:val="003443E2"/>
    <w:rsid w:val="00360887"/>
    <w:rsid w:val="003622A0"/>
    <w:rsid w:val="00362CD1"/>
    <w:rsid w:val="003704B0"/>
    <w:rsid w:val="00380B09"/>
    <w:rsid w:val="0038511D"/>
    <w:rsid w:val="00390713"/>
    <w:rsid w:val="00391954"/>
    <w:rsid w:val="00392EDD"/>
    <w:rsid w:val="00392EE6"/>
    <w:rsid w:val="003A1D13"/>
    <w:rsid w:val="003A373E"/>
    <w:rsid w:val="003A3870"/>
    <w:rsid w:val="003A38D8"/>
    <w:rsid w:val="003A7F2B"/>
    <w:rsid w:val="003B534B"/>
    <w:rsid w:val="003D04A1"/>
    <w:rsid w:val="003D0622"/>
    <w:rsid w:val="003D1791"/>
    <w:rsid w:val="003E2630"/>
    <w:rsid w:val="003E596A"/>
    <w:rsid w:val="003F0287"/>
    <w:rsid w:val="003F5100"/>
    <w:rsid w:val="00404BB1"/>
    <w:rsid w:val="00426040"/>
    <w:rsid w:val="00427976"/>
    <w:rsid w:val="00427BCF"/>
    <w:rsid w:val="00443D2C"/>
    <w:rsid w:val="0044536D"/>
    <w:rsid w:val="00446F24"/>
    <w:rsid w:val="00450A90"/>
    <w:rsid w:val="004517D0"/>
    <w:rsid w:val="00455AB1"/>
    <w:rsid w:val="00462661"/>
    <w:rsid w:val="00464229"/>
    <w:rsid w:val="00473766"/>
    <w:rsid w:val="00475572"/>
    <w:rsid w:val="00476EA0"/>
    <w:rsid w:val="00486C60"/>
    <w:rsid w:val="00491A08"/>
    <w:rsid w:val="004920C5"/>
    <w:rsid w:val="00492BAD"/>
    <w:rsid w:val="00497A88"/>
    <w:rsid w:val="00497DD7"/>
    <w:rsid w:val="004A118B"/>
    <w:rsid w:val="004A5D17"/>
    <w:rsid w:val="004B097A"/>
    <w:rsid w:val="004B771B"/>
    <w:rsid w:val="004C31E3"/>
    <w:rsid w:val="004D0BE2"/>
    <w:rsid w:val="004D1DB6"/>
    <w:rsid w:val="004D76EE"/>
    <w:rsid w:val="004E0195"/>
    <w:rsid w:val="004E1401"/>
    <w:rsid w:val="004F7A93"/>
    <w:rsid w:val="004F7B58"/>
    <w:rsid w:val="005016E8"/>
    <w:rsid w:val="00505740"/>
    <w:rsid w:val="0051517D"/>
    <w:rsid w:val="005229D2"/>
    <w:rsid w:val="00524F58"/>
    <w:rsid w:val="005339EC"/>
    <w:rsid w:val="0053492D"/>
    <w:rsid w:val="00536DDE"/>
    <w:rsid w:val="00537EFD"/>
    <w:rsid w:val="005421F1"/>
    <w:rsid w:val="005447BB"/>
    <w:rsid w:val="00547492"/>
    <w:rsid w:val="00563F3B"/>
    <w:rsid w:val="005661E9"/>
    <w:rsid w:val="00571F59"/>
    <w:rsid w:val="005771B5"/>
    <w:rsid w:val="00577B7C"/>
    <w:rsid w:val="00591D47"/>
    <w:rsid w:val="005935E7"/>
    <w:rsid w:val="00595AA6"/>
    <w:rsid w:val="00595EBB"/>
    <w:rsid w:val="00596D99"/>
    <w:rsid w:val="005A07BE"/>
    <w:rsid w:val="005A3B14"/>
    <w:rsid w:val="005A48F3"/>
    <w:rsid w:val="005A4D97"/>
    <w:rsid w:val="005A621F"/>
    <w:rsid w:val="005A62F2"/>
    <w:rsid w:val="005A71E5"/>
    <w:rsid w:val="005A7877"/>
    <w:rsid w:val="005B1A12"/>
    <w:rsid w:val="005B32F1"/>
    <w:rsid w:val="005B67BB"/>
    <w:rsid w:val="005B7A91"/>
    <w:rsid w:val="005C299F"/>
    <w:rsid w:val="005C5F68"/>
    <w:rsid w:val="005C7189"/>
    <w:rsid w:val="005D787E"/>
    <w:rsid w:val="005D7E9E"/>
    <w:rsid w:val="005E5102"/>
    <w:rsid w:val="005E5558"/>
    <w:rsid w:val="005F255A"/>
    <w:rsid w:val="005F315A"/>
    <w:rsid w:val="0060403A"/>
    <w:rsid w:val="00604775"/>
    <w:rsid w:val="00606E84"/>
    <w:rsid w:val="0060780E"/>
    <w:rsid w:val="006105DB"/>
    <w:rsid w:val="0061062C"/>
    <w:rsid w:val="00610BE3"/>
    <w:rsid w:val="00620FB3"/>
    <w:rsid w:val="00622169"/>
    <w:rsid w:val="00623F5D"/>
    <w:rsid w:val="00630771"/>
    <w:rsid w:val="00635C3B"/>
    <w:rsid w:val="0063676E"/>
    <w:rsid w:val="00636AD4"/>
    <w:rsid w:val="0064208E"/>
    <w:rsid w:val="00650B77"/>
    <w:rsid w:val="0065532B"/>
    <w:rsid w:val="00657023"/>
    <w:rsid w:val="00657D37"/>
    <w:rsid w:val="0066307C"/>
    <w:rsid w:val="006642B0"/>
    <w:rsid w:val="0066734A"/>
    <w:rsid w:val="00667B86"/>
    <w:rsid w:val="00670564"/>
    <w:rsid w:val="00672973"/>
    <w:rsid w:val="00677322"/>
    <w:rsid w:val="00684D0B"/>
    <w:rsid w:val="00687275"/>
    <w:rsid w:val="006902C7"/>
    <w:rsid w:val="00694DAB"/>
    <w:rsid w:val="006B19AE"/>
    <w:rsid w:val="006B42B5"/>
    <w:rsid w:val="006C09EE"/>
    <w:rsid w:val="006C1A65"/>
    <w:rsid w:val="006D1DE5"/>
    <w:rsid w:val="006D5DDE"/>
    <w:rsid w:val="006E18DD"/>
    <w:rsid w:val="006E3CFA"/>
    <w:rsid w:val="006E46E5"/>
    <w:rsid w:val="006F1688"/>
    <w:rsid w:val="006F59F9"/>
    <w:rsid w:val="00700052"/>
    <w:rsid w:val="00701F04"/>
    <w:rsid w:val="00705057"/>
    <w:rsid w:val="0070525C"/>
    <w:rsid w:val="00706F03"/>
    <w:rsid w:val="0070754C"/>
    <w:rsid w:val="00707DAA"/>
    <w:rsid w:val="00713984"/>
    <w:rsid w:val="00714FB5"/>
    <w:rsid w:val="0072268A"/>
    <w:rsid w:val="00723655"/>
    <w:rsid w:val="00726438"/>
    <w:rsid w:val="0072773F"/>
    <w:rsid w:val="00732174"/>
    <w:rsid w:val="00742341"/>
    <w:rsid w:val="00742F5E"/>
    <w:rsid w:val="007574D1"/>
    <w:rsid w:val="007605B1"/>
    <w:rsid w:val="00763AC4"/>
    <w:rsid w:val="00764806"/>
    <w:rsid w:val="00764DD3"/>
    <w:rsid w:val="00766D59"/>
    <w:rsid w:val="007674D8"/>
    <w:rsid w:val="00770F65"/>
    <w:rsid w:val="00771B4A"/>
    <w:rsid w:val="0077523C"/>
    <w:rsid w:val="00775FB6"/>
    <w:rsid w:val="00776824"/>
    <w:rsid w:val="0078020A"/>
    <w:rsid w:val="00782E87"/>
    <w:rsid w:val="00783148"/>
    <w:rsid w:val="00787BDD"/>
    <w:rsid w:val="007914E8"/>
    <w:rsid w:val="00796183"/>
    <w:rsid w:val="007A6B2A"/>
    <w:rsid w:val="007B06AE"/>
    <w:rsid w:val="007B4B5C"/>
    <w:rsid w:val="007B5F8E"/>
    <w:rsid w:val="007B6589"/>
    <w:rsid w:val="007B695D"/>
    <w:rsid w:val="007C5F05"/>
    <w:rsid w:val="007D1BF2"/>
    <w:rsid w:val="007D408F"/>
    <w:rsid w:val="007D4538"/>
    <w:rsid w:val="007D7DD9"/>
    <w:rsid w:val="007E0699"/>
    <w:rsid w:val="007E0E94"/>
    <w:rsid w:val="007E312A"/>
    <w:rsid w:val="007E3355"/>
    <w:rsid w:val="0081170F"/>
    <w:rsid w:val="00812F7D"/>
    <w:rsid w:val="00814723"/>
    <w:rsid w:val="00815D45"/>
    <w:rsid w:val="00824FC3"/>
    <w:rsid w:val="008253F8"/>
    <w:rsid w:val="008333EC"/>
    <w:rsid w:val="00834312"/>
    <w:rsid w:val="008363EC"/>
    <w:rsid w:val="008369AA"/>
    <w:rsid w:val="00837147"/>
    <w:rsid w:val="0084096B"/>
    <w:rsid w:val="00841009"/>
    <w:rsid w:val="00844870"/>
    <w:rsid w:val="008459E0"/>
    <w:rsid w:val="00847090"/>
    <w:rsid w:val="00851731"/>
    <w:rsid w:val="00855DE2"/>
    <w:rsid w:val="00860780"/>
    <w:rsid w:val="00867062"/>
    <w:rsid w:val="0087502E"/>
    <w:rsid w:val="00875324"/>
    <w:rsid w:val="0088177C"/>
    <w:rsid w:val="00884B3D"/>
    <w:rsid w:val="008875A9"/>
    <w:rsid w:val="0089357E"/>
    <w:rsid w:val="008952C6"/>
    <w:rsid w:val="00897507"/>
    <w:rsid w:val="008A48A1"/>
    <w:rsid w:val="008A6906"/>
    <w:rsid w:val="008A6BA3"/>
    <w:rsid w:val="008B2C4E"/>
    <w:rsid w:val="008B33B1"/>
    <w:rsid w:val="008B54F7"/>
    <w:rsid w:val="008B77C8"/>
    <w:rsid w:val="008C53F9"/>
    <w:rsid w:val="008C6C46"/>
    <w:rsid w:val="008D13C3"/>
    <w:rsid w:val="008D4957"/>
    <w:rsid w:val="008D790A"/>
    <w:rsid w:val="008E021F"/>
    <w:rsid w:val="008E0465"/>
    <w:rsid w:val="008E54CE"/>
    <w:rsid w:val="008E5559"/>
    <w:rsid w:val="008E55E9"/>
    <w:rsid w:val="008E677C"/>
    <w:rsid w:val="008E76BE"/>
    <w:rsid w:val="008F4541"/>
    <w:rsid w:val="008F61FB"/>
    <w:rsid w:val="008F73B1"/>
    <w:rsid w:val="008F7A09"/>
    <w:rsid w:val="008F7E1F"/>
    <w:rsid w:val="0090269E"/>
    <w:rsid w:val="009051D8"/>
    <w:rsid w:val="00905F86"/>
    <w:rsid w:val="00906B1E"/>
    <w:rsid w:val="00914DCD"/>
    <w:rsid w:val="00916B09"/>
    <w:rsid w:val="009209E4"/>
    <w:rsid w:val="0092378A"/>
    <w:rsid w:val="00930CDA"/>
    <w:rsid w:val="0093314A"/>
    <w:rsid w:val="0093591A"/>
    <w:rsid w:val="009540DB"/>
    <w:rsid w:val="009613DE"/>
    <w:rsid w:val="00963140"/>
    <w:rsid w:val="00967D55"/>
    <w:rsid w:val="009747B5"/>
    <w:rsid w:val="0097541A"/>
    <w:rsid w:val="009819BB"/>
    <w:rsid w:val="00987827"/>
    <w:rsid w:val="00987FBD"/>
    <w:rsid w:val="00990AF1"/>
    <w:rsid w:val="00991205"/>
    <w:rsid w:val="009927B5"/>
    <w:rsid w:val="009A0C28"/>
    <w:rsid w:val="009A1143"/>
    <w:rsid w:val="009A2C00"/>
    <w:rsid w:val="009A3447"/>
    <w:rsid w:val="009A63E3"/>
    <w:rsid w:val="009B3A6D"/>
    <w:rsid w:val="009C55BF"/>
    <w:rsid w:val="009D1BDA"/>
    <w:rsid w:val="009D5D93"/>
    <w:rsid w:val="009E2D60"/>
    <w:rsid w:val="009E5AD1"/>
    <w:rsid w:val="009E7389"/>
    <w:rsid w:val="009F3DBE"/>
    <w:rsid w:val="009F560E"/>
    <w:rsid w:val="009F563D"/>
    <w:rsid w:val="00A03091"/>
    <w:rsid w:val="00A06388"/>
    <w:rsid w:val="00A14012"/>
    <w:rsid w:val="00A22090"/>
    <w:rsid w:val="00A265DF"/>
    <w:rsid w:val="00A27CD2"/>
    <w:rsid w:val="00A4003B"/>
    <w:rsid w:val="00A430AE"/>
    <w:rsid w:val="00A50227"/>
    <w:rsid w:val="00A51A46"/>
    <w:rsid w:val="00A5461D"/>
    <w:rsid w:val="00A54D62"/>
    <w:rsid w:val="00A565E9"/>
    <w:rsid w:val="00A56AB0"/>
    <w:rsid w:val="00A613C6"/>
    <w:rsid w:val="00A679DD"/>
    <w:rsid w:val="00A70F3D"/>
    <w:rsid w:val="00A73841"/>
    <w:rsid w:val="00A74869"/>
    <w:rsid w:val="00A76DAD"/>
    <w:rsid w:val="00A80E5B"/>
    <w:rsid w:val="00A853C9"/>
    <w:rsid w:val="00A910D3"/>
    <w:rsid w:val="00A971A4"/>
    <w:rsid w:val="00AA2157"/>
    <w:rsid w:val="00AA2AC4"/>
    <w:rsid w:val="00AA42D9"/>
    <w:rsid w:val="00AA465A"/>
    <w:rsid w:val="00AB0F00"/>
    <w:rsid w:val="00AB17EF"/>
    <w:rsid w:val="00AB4F50"/>
    <w:rsid w:val="00AC27A8"/>
    <w:rsid w:val="00AC2A5F"/>
    <w:rsid w:val="00AC5696"/>
    <w:rsid w:val="00AC6F86"/>
    <w:rsid w:val="00AD47EE"/>
    <w:rsid w:val="00AD75A5"/>
    <w:rsid w:val="00AD7609"/>
    <w:rsid w:val="00AE04E5"/>
    <w:rsid w:val="00AE22A8"/>
    <w:rsid w:val="00AE73B1"/>
    <w:rsid w:val="00AF0EE9"/>
    <w:rsid w:val="00AF389F"/>
    <w:rsid w:val="00AF6BAD"/>
    <w:rsid w:val="00B07BD5"/>
    <w:rsid w:val="00B17D84"/>
    <w:rsid w:val="00B248D7"/>
    <w:rsid w:val="00B25471"/>
    <w:rsid w:val="00B25E5E"/>
    <w:rsid w:val="00B26D77"/>
    <w:rsid w:val="00B330BC"/>
    <w:rsid w:val="00B34918"/>
    <w:rsid w:val="00B4254C"/>
    <w:rsid w:val="00B45DD1"/>
    <w:rsid w:val="00B53DB7"/>
    <w:rsid w:val="00B57B0E"/>
    <w:rsid w:val="00B60416"/>
    <w:rsid w:val="00B611B9"/>
    <w:rsid w:val="00B6262E"/>
    <w:rsid w:val="00B64B08"/>
    <w:rsid w:val="00B6697E"/>
    <w:rsid w:val="00B71A1F"/>
    <w:rsid w:val="00B72F2A"/>
    <w:rsid w:val="00B746A7"/>
    <w:rsid w:val="00B74F71"/>
    <w:rsid w:val="00B8080E"/>
    <w:rsid w:val="00B816CE"/>
    <w:rsid w:val="00B8738B"/>
    <w:rsid w:val="00B90D88"/>
    <w:rsid w:val="00B9407C"/>
    <w:rsid w:val="00B9662D"/>
    <w:rsid w:val="00BA1DD5"/>
    <w:rsid w:val="00BA4440"/>
    <w:rsid w:val="00BA48AB"/>
    <w:rsid w:val="00BA53E3"/>
    <w:rsid w:val="00BB0D3D"/>
    <w:rsid w:val="00BB3E01"/>
    <w:rsid w:val="00BB54F9"/>
    <w:rsid w:val="00BB55C4"/>
    <w:rsid w:val="00BB5639"/>
    <w:rsid w:val="00BC2FED"/>
    <w:rsid w:val="00BC3A6C"/>
    <w:rsid w:val="00BC42B5"/>
    <w:rsid w:val="00BC4829"/>
    <w:rsid w:val="00BC5D08"/>
    <w:rsid w:val="00BD2C87"/>
    <w:rsid w:val="00BD3F92"/>
    <w:rsid w:val="00BD5488"/>
    <w:rsid w:val="00BD5EC6"/>
    <w:rsid w:val="00BD73BB"/>
    <w:rsid w:val="00BF38E2"/>
    <w:rsid w:val="00BF574F"/>
    <w:rsid w:val="00C011EA"/>
    <w:rsid w:val="00C16E9B"/>
    <w:rsid w:val="00C20A23"/>
    <w:rsid w:val="00C2143E"/>
    <w:rsid w:val="00C22044"/>
    <w:rsid w:val="00C267EA"/>
    <w:rsid w:val="00C27B6C"/>
    <w:rsid w:val="00C34040"/>
    <w:rsid w:val="00C421D7"/>
    <w:rsid w:val="00C5226E"/>
    <w:rsid w:val="00C55CCC"/>
    <w:rsid w:val="00C640B5"/>
    <w:rsid w:val="00C66EA1"/>
    <w:rsid w:val="00C67FEC"/>
    <w:rsid w:val="00C74323"/>
    <w:rsid w:val="00C754E6"/>
    <w:rsid w:val="00C979BB"/>
    <w:rsid w:val="00CC15AD"/>
    <w:rsid w:val="00CC3392"/>
    <w:rsid w:val="00CC3DF5"/>
    <w:rsid w:val="00CC715D"/>
    <w:rsid w:val="00CD7844"/>
    <w:rsid w:val="00CE166B"/>
    <w:rsid w:val="00CE410F"/>
    <w:rsid w:val="00CF381C"/>
    <w:rsid w:val="00CF3B42"/>
    <w:rsid w:val="00D05077"/>
    <w:rsid w:val="00D07BD2"/>
    <w:rsid w:val="00D117B1"/>
    <w:rsid w:val="00D170F8"/>
    <w:rsid w:val="00D23ECA"/>
    <w:rsid w:val="00D2731E"/>
    <w:rsid w:val="00D31301"/>
    <w:rsid w:val="00D32F72"/>
    <w:rsid w:val="00D34ECD"/>
    <w:rsid w:val="00D404F2"/>
    <w:rsid w:val="00D40E6B"/>
    <w:rsid w:val="00D42CD1"/>
    <w:rsid w:val="00D442B2"/>
    <w:rsid w:val="00D459FE"/>
    <w:rsid w:val="00D502EC"/>
    <w:rsid w:val="00D53CC0"/>
    <w:rsid w:val="00D54579"/>
    <w:rsid w:val="00D55018"/>
    <w:rsid w:val="00D552B4"/>
    <w:rsid w:val="00D61DCE"/>
    <w:rsid w:val="00D63B8C"/>
    <w:rsid w:val="00D63E86"/>
    <w:rsid w:val="00D65FBB"/>
    <w:rsid w:val="00D73988"/>
    <w:rsid w:val="00D75DAF"/>
    <w:rsid w:val="00D77AF5"/>
    <w:rsid w:val="00D813DB"/>
    <w:rsid w:val="00D83589"/>
    <w:rsid w:val="00D924A0"/>
    <w:rsid w:val="00D9317D"/>
    <w:rsid w:val="00D962C1"/>
    <w:rsid w:val="00DA14AF"/>
    <w:rsid w:val="00DA26BC"/>
    <w:rsid w:val="00DA2A4E"/>
    <w:rsid w:val="00DA4C53"/>
    <w:rsid w:val="00DA4D87"/>
    <w:rsid w:val="00DA6C46"/>
    <w:rsid w:val="00DA6CCC"/>
    <w:rsid w:val="00DB42B4"/>
    <w:rsid w:val="00DB5E65"/>
    <w:rsid w:val="00DB7003"/>
    <w:rsid w:val="00DC1E78"/>
    <w:rsid w:val="00DC3689"/>
    <w:rsid w:val="00DC5D6F"/>
    <w:rsid w:val="00DC7FF5"/>
    <w:rsid w:val="00DD1A0B"/>
    <w:rsid w:val="00DD33B9"/>
    <w:rsid w:val="00DD64DE"/>
    <w:rsid w:val="00DD7CFC"/>
    <w:rsid w:val="00DE0920"/>
    <w:rsid w:val="00DE2F8B"/>
    <w:rsid w:val="00DF2E04"/>
    <w:rsid w:val="00DF579E"/>
    <w:rsid w:val="00DF67C0"/>
    <w:rsid w:val="00E0423D"/>
    <w:rsid w:val="00E06FB6"/>
    <w:rsid w:val="00E138BC"/>
    <w:rsid w:val="00E1674D"/>
    <w:rsid w:val="00E177B8"/>
    <w:rsid w:val="00E24A6C"/>
    <w:rsid w:val="00E2706A"/>
    <w:rsid w:val="00E34750"/>
    <w:rsid w:val="00E35B22"/>
    <w:rsid w:val="00E361FE"/>
    <w:rsid w:val="00E426DD"/>
    <w:rsid w:val="00E43C71"/>
    <w:rsid w:val="00E45768"/>
    <w:rsid w:val="00E45EE1"/>
    <w:rsid w:val="00E53B74"/>
    <w:rsid w:val="00E6272A"/>
    <w:rsid w:val="00E6741A"/>
    <w:rsid w:val="00E76D7F"/>
    <w:rsid w:val="00E80C50"/>
    <w:rsid w:val="00EA1ADA"/>
    <w:rsid w:val="00EA3977"/>
    <w:rsid w:val="00EA4885"/>
    <w:rsid w:val="00EB43B1"/>
    <w:rsid w:val="00EB5CCF"/>
    <w:rsid w:val="00EC01CC"/>
    <w:rsid w:val="00EC51BF"/>
    <w:rsid w:val="00ED0B26"/>
    <w:rsid w:val="00ED1390"/>
    <w:rsid w:val="00ED1754"/>
    <w:rsid w:val="00EE1549"/>
    <w:rsid w:val="00EE50F5"/>
    <w:rsid w:val="00EE78E5"/>
    <w:rsid w:val="00EE7CF2"/>
    <w:rsid w:val="00EF0038"/>
    <w:rsid w:val="00EF2158"/>
    <w:rsid w:val="00EF4E56"/>
    <w:rsid w:val="00EF54CB"/>
    <w:rsid w:val="00EF78C8"/>
    <w:rsid w:val="00F079D7"/>
    <w:rsid w:val="00F11508"/>
    <w:rsid w:val="00F124ED"/>
    <w:rsid w:val="00F13C1D"/>
    <w:rsid w:val="00F14429"/>
    <w:rsid w:val="00F153B8"/>
    <w:rsid w:val="00F15D12"/>
    <w:rsid w:val="00F229FF"/>
    <w:rsid w:val="00F22C19"/>
    <w:rsid w:val="00F22C1E"/>
    <w:rsid w:val="00F22FAC"/>
    <w:rsid w:val="00F233E7"/>
    <w:rsid w:val="00F24BAF"/>
    <w:rsid w:val="00F258CF"/>
    <w:rsid w:val="00F267C7"/>
    <w:rsid w:val="00F33A76"/>
    <w:rsid w:val="00F37090"/>
    <w:rsid w:val="00F43A1E"/>
    <w:rsid w:val="00F45096"/>
    <w:rsid w:val="00F5304E"/>
    <w:rsid w:val="00F54DC1"/>
    <w:rsid w:val="00F561DB"/>
    <w:rsid w:val="00F620AC"/>
    <w:rsid w:val="00F627D2"/>
    <w:rsid w:val="00F67716"/>
    <w:rsid w:val="00F70C43"/>
    <w:rsid w:val="00F7796F"/>
    <w:rsid w:val="00F80740"/>
    <w:rsid w:val="00F93664"/>
    <w:rsid w:val="00FA3D52"/>
    <w:rsid w:val="00FA406B"/>
    <w:rsid w:val="00FA5BC4"/>
    <w:rsid w:val="00FA746A"/>
    <w:rsid w:val="00FA7CE8"/>
    <w:rsid w:val="00FB2FF5"/>
    <w:rsid w:val="00FB512F"/>
    <w:rsid w:val="00FB74DF"/>
    <w:rsid w:val="00FB772A"/>
    <w:rsid w:val="00FC01B1"/>
    <w:rsid w:val="00FC0F98"/>
    <w:rsid w:val="00FC7958"/>
    <w:rsid w:val="00FD1DF3"/>
    <w:rsid w:val="00FD5144"/>
    <w:rsid w:val="00FE6CB9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6F70F0E"/>
  <w15:docId w15:val="{6E19E9A3-1AF0-4745-BE13-D62230C4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53CC0"/>
    <w:pPr>
      <w:spacing w:before="60" w:after="60" w:line="360" w:lineRule="exact"/>
      <w:ind w:firstLine="567"/>
      <w:jc w:val="both"/>
    </w:pPr>
    <w:rPr>
      <w:rFonts w:ascii="Palatino Linotype" w:hAnsi="Palatino Linotype"/>
      <w:sz w:val="24"/>
    </w:rPr>
  </w:style>
  <w:style w:type="paragraph" w:styleId="Nadpis1">
    <w:name w:val="heading 1"/>
    <w:basedOn w:val="Normln"/>
    <w:next w:val="Nadpis2"/>
    <w:qFormat/>
    <w:rsid w:val="00D53CC0"/>
    <w:pPr>
      <w:keepNext/>
      <w:keepLines/>
      <w:pageBreakBefore/>
      <w:numPr>
        <w:numId w:val="1"/>
      </w:numPr>
      <w:spacing w:line="360" w:lineRule="auto"/>
      <w:outlineLvl w:val="0"/>
    </w:pPr>
    <w:rPr>
      <w:rFonts w:ascii="Arial" w:hAnsi="Arial"/>
      <w:b/>
      <w:smallCaps/>
      <w:spacing w:val="20"/>
      <w:kern w:val="28"/>
      <w:sz w:val="36"/>
    </w:rPr>
  </w:style>
  <w:style w:type="paragraph" w:styleId="Nadpis2">
    <w:name w:val="heading 2"/>
    <w:basedOn w:val="Nadpis1"/>
    <w:next w:val="Normln"/>
    <w:qFormat/>
    <w:rsid w:val="008333EC"/>
    <w:pPr>
      <w:pageBreakBefore w:val="0"/>
      <w:numPr>
        <w:ilvl w:val="1"/>
      </w:numPr>
      <w:spacing w:before="360"/>
      <w:outlineLvl w:val="1"/>
    </w:pPr>
    <w:rPr>
      <w:sz w:val="32"/>
    </w:rPr>
  </w:style>
  <w:style w:type="paragraph" w:styleId="Nadpis3">
    <w:name w:val="heading 3"/>
    <w:basedOn w:val="Nadpis2"/>
    <w:next w:val="Normln"/>
    <w:qFormat/>
    <w:rsid w:val="00BD3F92"/>
    <w:pPr>
      <w:numPr>
        <w:ilvl w:val="2"/>
      </w:numPr>
      <w:outlineLvl w:val="2"/>
    </w:pPr>
    <w:rPr>
      <w:sz w:val="29"/>
    </w:rPr>
  </w:style>
  <w:style w:type="paragraph" w:styleId="Nadpis4">
    <w:name w:val="heading 4"/>
    <w:basedOn w:val="Nadpis3"/>
    <w:next w:val="Normln"/>
    <w:rsid w:val="00A5461D"/>
    <w:pPr>
      <w:numPr>
        <w:ilvl w:val="3"/>
      </w:numPr>
      <w:outlineLvl w:val="3"/>
    </w:pPr>
    <w:rPr>
      <w:sz w:val="27"/>
    </w:rPr>
  </w:style>
  <w:style w:type="paragraph" w:styleId="Nadpis5">
    <w:name w:val="heading 5"/>
    <w:basedOn w:val="Nadpis4"/>
    <w:next w:val="Normln"/>
    <w:rsid w:val="00A5461D"/>
    <w:pPr>
      <w:numPr>
        <w:ilvl w:val="4"/>
      </w:numPr>
      <w:outlineLvl w:val="4"/>
    </w:pPr>
    <w:rPr>
      <w:sz w:val="26"/>
    </w:rPr>
  </w:style>
  <w:style w:type="paragraph" w:styleId="Nadpis6">
    <w:name w:val="heading 6"/>
    <w:basedOn w:val="Nadpis5"/>
    <w:next w:val="Normln"/>
    <w:qFormat/>
    <w:rsid w:val="00A5461D"/>
    <w:pPr>
      <w:numPr>
        <w:ilvl w:val="0"/>
        <w:numId w:val="0"/>
      </w:numPr>
      <w:spacing w:line="240" w:lineRule="auto"/>
      <w:outlineLvl w:val="5"/>
    </w:pPr>
    <w:rPr>
      <w:b w:val="0"/>
    </w:rPr>
  </w:style>
  <w:style w:type="paragraph" w:styleId="Nadpis7">
    <w:name w:val="heading 7"/>
    <w:basedOn w:val="Nadpis6"/>
    <w:next w:val="Normln"/>
    <w:rsid w:val="00A5461D"/>
    <w:pPr>
      <w:outlineLvl w:val="6"/>
    </w:pPr>
  </w:style>
  <w:style w:type="paragraph" w:styleId="Nadpis8">
    <w:name w:val="heading 8"/>
    <w:basedOn w:val="Nadpis7"/>
    <w:next w:val="Normln"/>
    <w:rsid w:val="00A5461D"/>
    <w:pPr>
      <w:outlineLvl w:val="7"/>
    </w:pPr>
  </w:style>
  <w:style w:type="paragraph" w:styleId="Nadpis9">
    <w:name w:val="heading 9"/>
    <w:basedOn w:val="Nadpis8"/>
    <w:next w:val="Normln"/>
    <w:rsid w:val="00A5461D"/>
    <w:pPr>
      <w:outlineLvl w:val="8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sac">
    <w:name w:val="Psací"/>
    <w:basedOn w:val="Normln"/>
    <w:rsid w:val="00A5461D"/>
    <w:pPr>
      <w:jc w:val="left"/>
    </w:pPr>
    <w:rPr>
      <w:rFonts w:ascii="Courier New" w:hAnsi="Courier New"/>
      <w:i/>
    </w:rPr>
  </w:style>
  <w:style w:type="paragraph" w:styleId="Titulek">
    <w:name w:val="caption"/>
    <w:basedOn w:val="Normln"/>
    <w:next w:val="Normln"/>
    <w:rsid w:val="00A5461D"/>
    <w:pPr>
      <w:spacing w:before="120" w:after="120"/>
    </w:pPr>
    <w:rPr>
      <w:i/>
    </w:rPr>
  </w:style>
  <w:style w:type="paragraph" w:customStyle="1" w:styleId="Titul">
    <w:name w:val="Titul"/>
    <w:basedOn w:val="Normln"/>
    <w:next w:val="Normln"/>
    <w:rsid w:val="00A5461D"/>
    <w:pPr>
      <w:jc w:val="center"/>
    </w:pPr>
    <w:rPr>
      <w:b/>
      <w:caps/>
      <w:spacing w:val="20"/>
      <w:sz w:val="72"/>
    </w:rPr>
  </w:style>
  <w:style w:type="paragraph" w:styleId="Zpat">
    <w:name w:val="footer"/>
    <w:basedOn w:val="Normln"/>
    <w:link w:val="ZpatChar"/>
    <w:uiPriority w:val="99"/>
    <w:rsid w:val="00A5461D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slostrnky">
    <w:name w:val="page number"/>
    <w:basedOn w:val="Standardnpsmoodstavce"/>
    <w:rsid w:val="00A5461D"/>
  </w:style>
  <w:style w:type="paragraph" w:styleId="Zhlav">
    <w:name w:val="header"/>
    <w:basedOn w:val="Normln"/>
    <w:rsid w:val="00A5461D"/>
    <w:pPr>
      <w:tabs>
        <w:tab w:val="center" w:pos="4536"/>
        <w:tab w:val="right" w:pos="9072"/>
      </w:tabs>
    </w:pPr>
  </w:style>
  <w:style w:type="character" w:styleId="Hypertextovodkaz">
    <w:name w:val="Hyperlink"/>
    <w:basedOn w:val="Standardnpsmoodstavce"/>
    <w:uiPriority w:val="99"/>
    <w:rsid w:val="00A5461D"/>
    <w:rPr>
      <w:color w:val="0000FF"/>
      <w:u w:val="single"/>
    </w:rPr>
  </w:style>
  <w:style w:type="paragraph" w:styleId="Zkladntext">
    <w:name w:val="Body Text"/>
    <w:basedOn w:val="Normln"/>
    <w:rsid w:val="00A5461D"/>
    <w:pPr>
      <w:jc w:val="left"/>
    </w:pPr>
  </w:style>
  <w:style w:type="paragraph" w:styleId="Obsah1">
    <w:name w:val="toc 1"/>
    <w:basedOn w:val="Normln"/>
    <w:next w:val="Normln"/>
    <w:autoRedefine/>
    <w:uiPriority w:val="39"/>
    <w:rsid w:val="00A5461D"/>
  </w:style>
  <w:style w:type="paragraph" w:styleId="Obsah2">
    <w:name w:val="toc 2"/>
    <w:basedOn w:val="Normln"/>
    <w:next w:val="Normln"/>
    <w:autoRedefine/>
    <w:uiPriority w:val="39"/>
    <w:rsid w:val="00A5461D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A5461D"/>
    <w:pPr>
      <w:ind w:left="480"/>
    </w:pPr>
  </w:style>
  <w:style w:type="paragraph" w:styleId="Obsah4">
    <w:name w:val="toc 4"/>
    <w:basedOn w:val="Normln"/>
    <w:next w:val="Normln"/>
    <w:autoRedefine/>
    <w:semiHidden/>
    <w:rsid w:val="00A5461D"/>
    <w:pPr>
      <w:ind w:left="720"/>
    </w:pPr>
  </w:style>
  <w:style w:type="paragraph" w:styleId="Obsah5">
    <w:name w:val="toc 5"/>
    <w:basedOn w:val="Normln"/>
    <w:next w:val="Normln"/>
    <w:autoRedefine/>
    <w:semiHidden/>
    <w:rsid w:val="00A5461D"/>
    <w:pPr>
      <w:ind w:left="960"/>
    </w:pPr>
  </w:style>
  <w:style w:type="paragraph" w:styleId="Obsah6">
    <w:name w:val="toc 6"/>
    <w:basedOn w:val="Normln"/>
    <w:next w:val="Normln"/>
    <w:autoRedefine/>
    <w:semiHidden/>
    <w:rsid w:val="00A5461D"/>
    <w:pPr>
      <w:ind w:left="1200"/>
    </w:pPr>
  </w:style>
  <w:style w:type="paragraph" w:styleId="Obsah7">
    <w:name w:val="toc 7"/>
    <w:basedOn w:val="Normln"/>
    <w:next w:val="Normln"/>
    <w:autoRedefine/>
    <w:semiHidden/>
    <w:rsid w:val="00A5461D"/>
    <w:pPr>
      <w:ind w:left="1440"/>
    </w:pPr>
  </w:style>
  <w:style w:type="paragraph" w:styleId="Obsah8">
    <w:name w:val="toc 8"/>
    <w:basedOn w:val="Normln"/>
    <w:next w:val="Normln"/>
    <w:autoRedefine/>
    <w:semiHidden/>
    <w:rsid w:val="00A5461D"/>
    <w:pPr>
      <w:ind w:left="1680"/>
    </w:pPr>
  </w:style>
  <w:style w:type="paragraph" w:styleId="Obsah9">
    <w:name w:val="toc 9"/>
    <w:basedOn w:val="Normln"/>
    <w:next w:val="Normln"/>
    <w:autoRedefine/>
    <w:semiHidden/>
    <w:rsid w:val="00A5461D"/>
    <w:pPr>
      <w:ind w:left="1920"/>
    </w:pPr>
  </w:style>
  <w:style w:type="paragraph" w:styleId="Zkladntext2">
    <w:name w:val="Body Text 2"/>
    <w:basedOn w:val="Normln"/>
    <w:rsid w:val="00A5461D"/>
    <w:rPr>
      <w:sz w:val="20"/>
    </w:rPr>
  </w:style>
  <w:style w:type="character" w:customStyle="1" w:styleId="Skryttext">
    <w:name w:val="Skrytý text"/>
    <w:basedOn w:val="Standardnpsmoodstavce"/>
    <w:rsid w:val="00A5461D"/>
    <w:rPr>
      <w:rFonts w:ascii="Koala" w:hAnsi="Koala"/>
      <w:noProof w:val="0"/>
      <w:color w:val="auto"/>
      <w:sz w:val="32"/>
      <w:vertAlign w:val="baseline"/>
      <w:lang w:val="cs-CZ"/>
    </w:rPr>
  </w:style>
  <w:style w:type="paragraph" w:styleId="Zkladntext3">
    <w:name w:val="Body Text 3"/>
    <w:basedOn w:val="Normln"/>
    <w:rsid w:val="00A5461D"/>
  </w:style>
  <w:style w:type="paragraph" w:styleId="Zkladntextodsazen">
    <w:name w:val="Body Text Indent"/>
    <w:basedOn w:val="Normln"/>
    <w:rsid w:val="00A5461D"/>
    <w:pPr>
      <w:ind w:left="360"/>
    </w:pPr>
    <w:rPr>
      <w:sz w:val="20"/>
    </w:rPr>
  </w:style>
  <w:style w:type="table" w:styleId="Mkatabulky">
    <w:name w:val="Table Grid"/>
    <w:basedOn w:val="Normlntabulka"/>
    <w:rsid w:val="0000594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055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nweb">
    <w:name w:val="Normal (Web)"/>
    <w:basedOn w:val="Normln"/>
    <w:uiPriority w:val="99"/>
    <w:rsid w:val="00BD5EC6"/>
    <w:pPr>
      <w:spacing w:before="100" w:beforeAutospacing="1" w:after="100" w:afterAutospacing="1"/>
      <w:jc w:val="left"/>
    </w:pPr>
    <w:rPr>
      <w:szCs w:val="24"/>
    </w:rPr>
  </w:style>
  <w:style w:type="character" w:styleId="Siln">
    <w:name w:val="Strong"/>
    <w:basedOn w:val="Standardnpsmoodstavce"/>
    <w:rsid w:val="00BD5EC6"/>
    <w:rPr>
      <w:b/>
      <w:bCs/>
    </w:rPr>
  </w:style>
  <w:style w:type="character" w:customStyle="1" w:styleId="ZpatChar">
    <w:name w:val="Zápatí Char"/>
    <w:basedOn w:val="Standardnpsmoodstavce"/>
    <w:link w:val="Zpat"/>
    <w:uiPriority w:val="99"/>
    <w:rsid w:val="00D552B4"/>
    <w:rPr>
      <w:rFonts w:ascii="Arial" w:hAnsi="Arial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35EF7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smallCaps w:val="0"/>
      <w:color w:val="365F91"/>
      <w:spacing w:val="0"/>
      <w:kern w:val="0"/>
      <w:sz w:val="28"/>
      <w:szCs w:val="28"/>
      <w:lang w:eastAsia="en-US"/>
    </w:rPr>
  </w:style>
  <w:style w:type="paragraph" w:styleId="Seznamobrzk">
    <w:name w:val="table of figures"/>
    <w:basedOn w:val="Normln"/>
    <w:next w:val="Normln"/>
    <w:uiPriority w:val="99"/>
    <w:rsid w:val="003E596A"/>
  </w:style>
  <w:style w:type="paragraph" w:styleId="Citt">
    <w:name w:val="Quote"/>
    <w:basedOn w:val="Normln"/>
    <w:next w:val="Normln"/>
    <w:link w:val="CittChar"/>
    <w:uiPriority w:val="29"/>
    <w:rsid w:val="00241CCE"/>
    <w:rPr>
      <w:i/>
      <w:iCs/>
      <w:color w:val="000000"/>
    </w:rPr>
  </w:style>
  <w:style w:type="character" w:customStyle="1" w:styleId="CittChar">
    <w:name w:val="Citát Char"/>
    <w:basedOn w:val="Standardnpsmoodstavce"/>
    <w:link w:val="Citt"/>
    <w:uiPriority w:val="29"/>
    <w:rsid w:val="00241CCE"/>
    <w:rPr>
      <w:i/>
      <w:iCs/>
      <w:color w:val="000000"/>
      <w:sz w:val="24"/>
    </w:rPr>
  </w:style>
  <w:style w:type="paragraph" w:styleId="Textbubliny">
    <w:name w:val="Balloon Text"/>
    <w:basedOn w:val="Normln"/>
    <w:link w:val="TextbublinyChar"/>
    <w:rsid w:val="00BD3F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D3F9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D3F92"/>
    <w:pPr>
      <w:ind w:left="720"/>
      <w:contextualSpacing/>
    </w:pPr>
  </w:style>
  <w:style w:type="paragraph" w:styleId="Textpoznpodarou">
    <w:name w:val="footnote text"/>
    <w:basedOn w:val="Normln"/>
    <w:link w:val="TextpoznpodarouChar"/>
    <w:rsid w:val="00620FB3"/>
    <w:pPr>
      <w:spacing w:before="0" w:after="0" w:line="240" w:lineRule="auto"/>
    </w:pPr>
    <w:rPr>
      <w:sz w:val="20"/>
    </w:rPr>
  </w:style>
  <w:style w:type="character" w:customStyle="1" w:styleId="TextpoznpodarouChar">
    <w:name w:val="Text pozn. pod čarou Char"/>
    <w:basedOn w:val="Standardnpsmoodstavce"/>
    <w:link w:val="Textpoznpodarou"/>
    <w:rsid w:val="00620FB3"/>
  </w:style>
  <w:style w:type="character" w:styleId="Znakapoznpodarou">
    <w:name w:val="footnote reference"/>
    <w:basedOn w:val="Standardnpsmoodstavce"/>
    <w:rsid w:val="00620FB3"/>
    <w:rPr>
      <w:vertAlign w:val="superscript"/>
    </w:rPr>
  </w:style>
  <w:style w:type="paragraph" w:customStyle="1" w:styleId="APText-neodsazen">
    <w:name w:val="AP_Text - neodsazený"/>
    <w:basedOn w:val="Normln"/>
    <w:qFormat/>
    <w:rsid w:val="00DF67C0"/>
    <w:pPr>
      <w:spacing w:before="120" w:after="12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0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31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16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809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sk\Desktop\FIT\IFJ\proj\docs\DMP_&#353;ablo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aa</b:Tag>
    <b:SourceType>Book</b:SourceType>
    <b:Guid>{6902E39C-2BD3-4236-8C03-4F4936E1C9D6}</b:Guid>
    <b:Author>
      <b:Author>
        <b:NameList>
          <b:Person>
            <b:Last>aa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E08768C-83F7-4104-9552-E51E4140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DMP_šablona</Template>
  <TotalTime>112</TotalTime>
  <Pages>6</Pages>
  <Words>558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Automatizace, učební texty pro 3. ročník</vt:lpstr>
    </vt:vector>
  </TitlesOfParts>
  <Company>VOŠ a SPŠE Olomouc, Božetěchva 3, 77200 Olomouc</Company>
  <LinksUpToDate>false</LinksUpToDate>
  <CharactersWithSpaces>3848</CharactersWithSpaces>
  <SharedDoc>false</SharedDoc>
  <HLinks>
    <vt:vector size="156" baseType="variant"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_Toc450839160</vt:lpwstr>
      </vt:variant>
      <vt:variant>
        <vt:i4>1507382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_Toc450839147</vt:lpwstr>
      </vt:variant>
      <vt:variant>
        <vt:i4>1507382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_Toc450839146</vt:lpwstr>
      </vt:variant>
      <vt:variant>
        <vt:i4>1507382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_Toc450839145</vt:lpwstr>
      </vt:variant>
      <vt:variant>
        <vt:i4>1507382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_Toc450839144</vt:lpwstr>
      </vt:variant>
      <vt:variant>
        <vt:i4>3211315</vt:i4>
      </vt:variant>
      <vt:variant>
        <vt:i4>120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4587576</vt:i4>
      </vt:variant>
      <vt:variant>
        <vt:i4>117</vt:i4>
      </vt:variant>
      <vt:variant>
        <vt:i4>0</vt:i4>
      </vt:variant>
      <vt:variant>
        <vt:i4>5</vt:i4>
      </vt:variant>
      <vt:variant>
        <vt:lpwstr>https://cs.wikipedia.org/wiki/Opera%C4%8Dn%C3%AD_zesilova %C4%8D</vt:lpwstr>
      </vt:variant>
      <vt:variant>
        <vt:lpwstr/>
      </vt:variant>
      <vt:variant>
        <vt:i4>917536</vt:i4>
      </vt:variant>
      <vt:variant>
        <vt:i4>114</vt:i4>
      </vt:variant>
      <vt:variant>
        <vt:i4>0</vt:i4>
      </vt:variant>
      <vt:variant>
        <vt:i4>5</vt:i4>
      </vt:variant>
      <vt:variant>
        <vt:lpwstr>https://cs.wikipedia.org/wiki/Integrovan%C3%BD_obvod</vt:lpwstr>
      </vt:variant>
      <vt:variant>
        <vt:lpwstr/>
      </vt:variant>
      <vt:variant>
        <vt:i4>1310805</vt:i4>
      </vt:variant>
      <vt:variant>
        <vt:i4>111</vt:i4>
      </vt:variant>
      <vt:variant>
        <vt:i4>0</vt:i4>
      </vt:variant>
      <vt:variant>
        <vt:i4>5</vt:i4>
      </vt:variant>
      <vt:variant>
        <vt:lpwstr>https://cs.wikipedia.org/wiki/Polovodi%C4%8D</vt:lpwstr>
      </vt:variant>
      <vt:variant>
        <vt:lpwstr/>
      </vt:variant>
      <vt:variant>
        <vt:i4>4587584</vt:i4>
      </vt:variant>
      <vt:variant>
        <vt:i4>108</vt:i4>
      </vt:variant>
      <vt:variant>
        <vt:i4>0</vt:i4>
      </vt:variant>
      <vt:variant>
        <vt:i4>5</vt:i4>
      </vt:variant>
      <vt:variant>
        <vt:lpwstr>https://cs.wikipedia.org/wiki/Diskr%C3%A9tn%C3%AD</vt:lpwstr>
      </vt:variant>
      <vt:variant>
        <vt:lpwstr/>
      </vt:variant>
      <vt:variant>
        <vt:i4>4849666</vt:i4>
      </vt:variant>
      <vt:variant>
        <vt:i4>105</vt:i4>
      </vt:variant>
      <vt:variant>
        <vt:i4>0</vt:i4>
      </vt:variant>
      <vt:variant>
        <vt:i4>5</vt:i4>
      </vt:variant>
      <vt:variant>
        <vt:lpwstr>https://cs.wikipedia.org/wiki/Elektronka</vt:lpwstr>
      </vt:variant>
      <vt:variant>
        <vt:lpwstr/>
      </vt:variant>
      <vt:variant>
        <vt:i4>7471121</vt:i4>
      </vt:variant>
      <vt:variant>
        <vt:i4>102</vt:i4>
      </vt:variant>
      <vt:variant>
        <vt:i4>0</vt:i4>
      </vt:variant>
      <vt:variant>
        <vt:i4>5</vt:i4>
      </vt:variant>
      <vt:variant>
        <vt:lpwstr>https://cs.wikipedia.org/wiki/Analogov%C3%BD_po%C4%8D%C3%ADta%C4%8D</vt:lpwstr>
      </vt:variant>
      <vt:variant>
        <vt:lpwstr/>
      </vt:variant>
      <vt:variant>
        <vt:i4>3014744</vt:i4>
      </vt:variant>
      <vt:variant>
        <vt:i4>99</vt:i4>
      </vt:variant>
      <vt:variant>
        <vt:i4>0</vt:i4>
      </vt:variant>
      <vt:variant>
        <vt:i4>5</vt:i4>
      </vt:variant>
      <vt:variant>
        <vt:lpwstr>https://cs.wikipedia.org/wiki/Matematick%C3%A1_operace</vt:lpwstr>
      </vt:variant>
      <vt:variant>
        <vt:lpwstr/>
      </vt:variant>
      <vt:variant>
        <vt:i4>7143511</vt:i4>
      </vt:variant>
      <vt:variant>
        <vt:i4>96</vt:i4>
      </vt:variant>
      <vt:variant>
        <vt:i4>0</vt:i4>
      </vt:variant>
      <vt:variant>
        <vt:i4>5</vt:i4>
      </vt:variant>
      <vt:variant>
        <vt:lpwstr>https://cs.wikipedia.org/wiki/Opera%C4%8Dn%C3%AD_zesilova%C4%8D</vt:lpwstr>
      </vt:variant>
      <vt:variant>
        <vt:lpwstr/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_Toc450838706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_Toc450838705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_Toc450838704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_Toc450838703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_Toc450838702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_Toc450838701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_Toc450838700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_Toc450838699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_Toc450838698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_Toc450838697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_Toc450838696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_Toc450838695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Automatizace, učební texty pro 3. ročník</dc:title>
  <dc:subject>Automatizace</dc:subject>
  <dc:creator>David Sklenář</dc:creator>
  <cp:lastModifiedBy>Sklenář David (241910)</cp:lastModifiedBy>
  <cp:revision>8</cp:revision>
  <cp:lastPrinted>2011-08-28T13:45:00Z</cp:lastPrinted>
  <dcterms:created xsi:type="dcterms:W3CDTF">2022-12-07T00:47:00Z</dcterms:created>
  <dcterms:modified xsi:type="dcterms:W3CDTF">2022-12-07T02:52:00Z</dcterms:modified>
</cp:coreProperties>
</file>